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932A" w14:textId="1A4C674E" w:rsidR="00086922" w:rsidRPr="00C23061" w:rsidRDefault="007F64DE" w:rsidP="00086922">
      <w:pPr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>מדריך למשתמש</w:t>
      </w:r>
      <w:r w:rsidR="00086922" w:rsidRPr="00C23061">
        <w:rPr>
          <w:rFonts w:ascii="Arial" w:hAnsi="Arial" w:cs="Arial"/>
          <w:b/>
          <w:bCs/>
          <w:sz w:val="36"/>
          <w:szCs w:val="36"/>
          <w:u w:val="single"/>
          <w:rtl/>
        </w:rPr>
        <w:br/>
      </w:r>
    </w:p>
    <w:p w14:paraId="3ADCE8BA" w14:textId="1453154B" w:rsidR="00835B02" w:rsidRPr="00226AA9" w:rsidRDefault="00835B02" w:rsidP="007F64DE">
      <w:pPr>
        <w:jc w:val="right"/>
        <w:rPr>
          <w:rFonts w:ascii="Arial" w:hAnsi="Arial" w:cs="Arial"/>
          <w:sz w:val="32"/>
          <w:szCs w:val="32"/>
          <w:rtl/>
        </w:rPr>
      </w:pPr>
    </w:p>
    <w:p w14:paraId="7621068C" w14:textId="77777777" w:rsidR="000F129A" w:rsidRDefault="000F129A" w:rsidP="000F129A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32"/>
          <w:szCs w:val="32"/>
          <w:rtl/>
        </w:rPr>
      </w:pPr>
    </w:p>
    <w:p w14:paraId="6E2A63D4" w14:textId="1C39504B" w:rsidR="009C6F05" w:rsidRDefault="009C6F05" w:rsidP="009C6F05">
      <w:pPr>
        <w:bidi/>
        <w:ind w:left="227" w:hanging="227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רקע כללי</w:t>
      </w:r>
    </w:p>
    <w:p w14:paraId="6F07659D" w14:textId="2C2A4B5D" w:rsidR="009C6F05" w:rsidRPr="00D95915" w:rsidRDefault="00266153" w:rsidP="00D95915">
      <w:pPr>
        <w:bidi/>
        <w:ind w:left="227" w:hanging="227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מערכת לניהול ספריה בה ה-"עובדים" הינם המשתמשים במערכת ו</w:t>
      </w:r>
      <w:r w:rsidR="00097BC2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ה-"חברים" (</w:t>
      </w:r>
      <w:r w:rsidR="00D95915">
        <w:rPr>
          <w:rFonts w:ascii="Arial" w:hAnsi="Arial" w:cs="Arial" w:hint="cs"/>
          <w:sz w:val="24"/>
          <w:szCs w:val="24"/>
          <w:rtl/>
        </w:rPr>
        <w:t xml:space="preserve">חברי מועדות </w:t>
      </w:r>
      <w:r>
        <w:rPr>
          <w:rFonts w:ascii="Arial" w:hAnsi="Arial" w:cs="Arial" w:hint="cs"/>
          <w:sz w:val="24"/>
          <w:szCs w:val="24"/>
          <w:rtl/>
        </w:rPr>
        <w:t xml:space="preserve">אלה שמשאילים את </w:t>
      </w:r>
      <w:r w:rsidR="00D95915">
        <w:rPr>
          <w:rFonts w:ascii="Arial" w:hAnsi="Arial" w:cs="Arial" w:hint="cs"/>
          <w:sz w:val="24"/>
          <w:szCs w:val="24"/>
          <w:rtl/>
        </w:rPr>
        <w:t>הספרים הינם הלקוחות)</w:t>
      </w:r>
      <w:r w:rsidR="009C7923">
        <w:rPr>
          <w:rFonts w:ascii="Arial" w:hAnsi="Arial" w:cs="Arial" w:hint="cs"/>
          <w:sz w:val="24"/>
          <w:szCs w:val="24"/>
          <w:rtl/>
        </w:rPr>
        <w:t xml:space="preserve">, המערכת מנהלת </w:t>
      </w:r>
      <w:r w:rsidR="003E5183">
        <w:rPr>
          <w:rFonts w:ascii="Arial" w:hAnsi="Arial" w:cs="Arial" w:hint="cs"/>
          <w:sz w:val="24"/>
          <w:szCs w:val="24"/>
          <w:rtl/>
        </w:rPr>
        <w:t>השאלות של ספרים ותורי המתנה לספרים שהושאלו.</w:t>
      </w:r>
    </w:p>
    <w:p w14:paraId="2724A01C" w14:textId="77777777" w:rsidR="00710FE8" w:rsidRDefault="0080657E" w:rsidP="00710FE8">
      <w:pPr>
        <w:bidi/>
        <w:ind w:left="227" w:hanging="227"/>
        <w:rPr>
          <w:rFonts w:ascii="Arial" w:hAnsi="Arial" w:cs="Arial"/>
          <w:sz w:val="32"/>
          <w:szCs w:val="32"/>
          <w:rtl/>
        </w:rPr>
      </w:pPr>
      <w:r w:rsidRPr="00710FE8">
        <w:rPr>
          <w:rFonts w:ascii="Arial" w:hAnsi="Arial" w:cs="Arial" w:hint="cs"/>
          <w:sz w:val="32"/>
          <w:szCs w:val="32"/>
          <w:rtl/>
        </w:rPr>
        <w:t>התקנת הפרויקט</w:t>
      </w:r>
    </w:p>
    <w:p w14:paraId="00064437" w14:textId="0E6F5B70" w:rsidR="00710FE8" w:rsidRDefault="002F3E28" w:rsidP="00710FE8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 w:rsidRPr="00710FE8">
        <w:rPr>
          <w:rFonts w:ascii="Arial" w:hAnsi="Arial" w:cs="Arial" w:hint="cs"/>
          <w:sz w:val="24"/>
          <w:rtl/>
        </w:rPr>
        <w:t xml:space="preserve">ניתן להוריד את </w:t>
      </w:r>
      <w:r w:rsidR="004C0421" w:rsidRPr="00710FE8">
        <w:rPr>
          <w:rFonts w:ascii="Arial" w:hAnsi="Arial" w:cs="Arial" w:hint="cs"/>
          <w:sz w:val="24"/>
          <w:rtl/>
        </w:rPr>
        <w:t xml:space="preserve">הקוד מ- </w:t>
      </w:r>
      <w:proofErr w:type="spellStart"/>
      <w:r w:rsidR="004C0421" w:rsidRPr="00710FE8">
        <w:rPr>
          <w:rFonts w:ascii="Arial" w:hAnsi="Arial" w:cs="Arial"/>
          <w:sz w:val="24"/>
        </w:rPr>
        <w:t>Github</w:t>
      </w:r>
      <w:proofErr w:type="spellEnd"/>
      <w:r w:rsidR="004C0421" w:rsidRPr="00710FE8">
        <w:rPr>
          <w:rFonts w:ascii="Arial" w:hAnsi="Arial" w:cs="Arial" w:hint="cs"/>
          <w:sz w:val="24"/>
          <w:rtl/>
        </w:rPr>
        <w:t xml:space="preserve"> (יוגש גם בהגשת עבודות</w:t>
      </w:r>
      <w:r w:rsidR="00710FE8" w:rsidRPr="00710FE8">
        <w:rPr>
          <w:rFonts w:ascii="Arial" w:hAnsi="Arial" w:cs="Arial" w:hint="cs"/>
          <w:sz w:val="24"/>
          <w:rtl/>
        </w:rPr>
        <w:t>).</w:t>
      </w:r>
      <w:r w:rsidR="00892718">
        <w:rPr>
          <w:rFonts w:ascii="Arial" w:hAnsi="Arial" w:cs="Arial"/>
          <w:sz w:val="24"/>
          <w:rtl/>
        </w:rPr>
        <w:br/>
      </w:r>
    </w:p>
    <w:p w14:paraId="48EC51A4" w14:textId="77777777" w:rsidR="00892718" w:rsidRDefault="00204F94" w:rsidP="00710FE8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יש לוודא </w:t>
      </w:r>
      <w:r w:rsidR="00B7397B">
        <w:rPr>
          <w:rFonts w:ascii="Arial" w:hAnsi="Arial" w:cs="Arial" w:hint="cs"/>
          <w:sz w:val="24"/>
          <w:rtl/>
        </w:rPr>
        <w:t>את התנאים המוקדמים הבאים:</w:t>
      </w:r>
    </w:p>
    <w:p w14:paraId="44ABB5F8" w14:textId="77777777" w:rsidR="00892718" w:rsidRDefault="00892718" w:rsidP="00892718">
      <w:pPr>
        <w:pStyle w:val="ListParagraph"/>
        <w:numPr>
          <w:ilvl w:val="0"/>
          <w:numId w:val="24"/>
        </w:numPr>
        <w:bidi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cs"/>
          <w:sz w:val="24"/>
          <w:rtl/>
        </w:rPr>
        <w:t>פייתון</w:t>
      </w:r>
      <w:proofErr w:type="spellEnd"/>
      <w:r>
        <w:rPr>
          <w:rFonts w:ascii="Arial" w:hAnsi="Arial" w:cs="Arial" w:hint="cs"/>
          <w:sz w:val="24"/>
          <w:rtl/>
        </w:rPr>
        <w:t xml:space="preserve"> 3 מותקן,</w:t>
      </w:r>
    </w:p>
    <w:p w14:paraId="03A47B2D" w14:textId="77777777" w:rsidR="00892718" w:rsidRDefault="00892718" w:rsidP="00892718">
      <w:pPr>
        <w:pStyle w:val="ListParagraph"/>
        <w:numPr>
          <w:ilvl w:val="0"/>
          <w:numId w:val="24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הורדת ספריות של </w:t>
      </w:r>
      <w:r>
        <w:rPr>
          <w:rFonts w:ascii="Arial" w:hAnsi="Arial" w:cs="Arial"/>
          <w:sz w:val="24"/>
        </w:rPr>
        <w:t xml:space="preserve">MySQL &amp; </w:t>
      </w:r>
      <w:proofErr w:type="spellStart"/>
      <w:r>
        <w:rPr>
          <w:rFonts w:ascii="Arial" w:hAnsi="Arial" w:cs="Arial"/>
          <w:sz w:val="24"/>
        </w:rPr>
        <w:t>Tkinter</w:t>
      </w:r>
      <w:proofErr w:type="spellEnd"/>
    </w:p>
    <w:p w14:paraId="71254BED" w14:textId="4912B97A" w:rsidR="009F574F" w:rsidRDefault="009F574F" w:rsidP="009F574F">
      <w:pPr>
        <w:pStyle w:val="ListParagraph"/>
        <w:numPr>
          <w:ilvl w:val="0"/>
          <w:numId w:val="24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בסיס נתונים של </w:t>
      </w:r>
      <w:r>
        <w:rPr>
          <w:rFonts w:ascii="Arial" w:hAnsi="Arial" w:cs="Arial"/>
          <w:sz w:val="24"/>
        </w:rPr>
        <w:t xml:space="preserve">MySQL </w:t>
      </w:r>
      <w:r>
        <w:rPr>
          <w:rFonts w:ascii="Arial" w:hAnsi="Arial" w:cs="Arial" w:hint="cs"/>
          <w:sz w:val="24"/>
          <w:rtl/>
        </w:rPr>
        <w:t xml:space="preserve"> מותקן במחשב</w:t>
      </w:r>
    </w:p>
    <w:p w14:paraId="736BB1F2" w14:textId="77777777" w:rsidR="009F574F" w:rsidRDefault="009F574F" w:rsidP="009F574F">
      <w:pPr>
        <w:bidi/>
        <w:rPr>
          <w:rFonts w:ascii="Arial" w:hAnsi="Arial" w:cs="Arial"/>
          <w:sz w:val="24"/>
          <w:rtl/>
        </w:rPr>
      </w:pPr>
    </w:p>
    <w:p w14:paraId="168B6EC7" w14:textId="2633BE02" w:rsidR="009F574F" w:rsidRDefault="009F574F" w:rsidP="009F574F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יש להעתיק את הסקריפט הקיים בפרויקט בקובץ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</w:t>
      </w:r>
      <w:proofErr w:type="spellStart"/>
      <w:r w:rsidRPr="00F53583">
        <w:rPr>
          <w:rFonts w:ascii="Arial" w:hAnsi="Arial" w:cs="Arial"/>
          <w:sz w:val="24"/>
        </w:rPr>
        <w:t>library_sql.sql</w:t>
      </w:r>
      <w:proofErr w:type="spellEnd"/>
      <w:r>
        <w:rPr>
          <w:rFonts w:ascii="Arial" w:hAnsi="Arial" w:cs="Arial" w:hint="cs"/>
          <w:sz w:val="24"/>
          <w:rtl/>
        </w:rPr>
        <w:t xml:space="preserve"> ולבצע אותו בבסיס הנתונים על מנת לבנות את בסיס הנתונים והטבלאות שהמערכת מצפה להם. </w:t>
      </w:r>
      <w:r w:rsidR="004E5748">
        <w:rPr>
          <w:rFonts w:ascii="Arial" w:hAnsi="Arial" w:cs="Arial"/>
          <w:sz w:val="24"/>
          <w:rtl/>
        </w:rPr>
        <w:br/>
      </w:r>
      <w:r w:rsidR="004E5748">
        <w:rPr>
          <w:rFonts w:ascii="Arial" w:hAnsi="Arial" w:cs="Arial"/>
          <w:sz w:val="24"/>
          <w:rtl/>
        </w:rPr>
        <w:br/>
      </w:r>
      <w:r w:rsidR="004E5748">
        <w:rPr>
          <w:rFonts w:ascii="Arial" w:hAnsi="Arial" w:cs="Arial" w:hint="cs"/>
          <w:sz w:val="24"/>
          <w:rtl/>
        </w:rPr>
        <w:t>צילום מסך מהקובץ בפרויקט המכיל את הסקריפט:</w:t>
      </w:r>
      <w:r>
        <w:rPr>
          <w:rFonts w:ascii="Arial" w:hAnsi="Arial" w:cs="Arial"/>
          <w:sz w:val="24"/>
          <w:rtl/>
        </w:rPr>
        <w:br/>
      </w:r>
      <w:r>
        <w:rPr>
          <w:noProof/>
          <w14:ligatures w14:val="none"/>
        </w:rPr>
        <w:drawing>
          <wp:inline distT="0" distB="0" distL="0" distR="0" wp14:anchorId="5EB2F1EC" wp14:editId="0DB38A45">
            <wp:extent cx="5690464" cy="1885950"/>
            <wp:effectExtent l="0" t="0" r="5715" b="0"/>
            <wp:docPr id="164679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99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557" cy="18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0FB" w14:textId="77777777" w:rsidR="00D252FB" w:rsidRDefault="00D252FB" w:rsidP="009F574F">
      <w:pPr>
        <w:pStyle w:val="ListParagraph"/>
        <w:numPr>
          <w:ilvl w:val="0"/>
          <w:numId w:val="0"/>
        </w:numPr>
        <w:bidi/>
        <w:ind w:left="1440"/>
        <w:rPr>
          <w:rFonts w:ascii="Arial" w:hAnsi="Arial" w:cs="Arial"/>
          <w:sz w:val="24"/>
        </w:rPr>
      </w:pPr>
    </w:p>
    <w:p w14:paraId="4A440B5C" w14:textId="4AF53345" w:rsidR="00D252FB" w:rsidRDefault="00D252FB">
      <w:pPr>
        <w:spacing w:after="0" w:line="240" w:lineRule="auto"/>
        <w:rPr>
          <w:rFonts w:ascii="Arial" w:eastAsiaTheme="minorEastAsia" w:hAnsi="Arial" w:cs="Arial"/>
          <w:sz w:val="24"/>
          <w:szCs w:val="24"/>
          <w:rtl/>
          <w:lang w:eastAsia="nl-NL"/>
        </w:rPr>
      </w:pPr>
      <w:r>
        <w:rPr>
          <w:rFonts w:ascii="Arial" w:hAnsi="Arial" w:cs="Arial"/>
          <w:sz w:val="24"/>
          <w:rtl/>
        </w:rPr>
        <w:br w:type="page"/>
      </w:r>
    </w:p>
    <w:p w14:paraId="0E9B678E" w14:textId="6B4B3754" w:rsidR="00B06980" w:rsidRDefault="004E5748" w:rsidP="00D252FB">
      <w:pPr>
        <w:pStyle w:val="ListParagraph"/>
        <w:numPr>
          <w:ilvl w:val="0"/>
          <w:numId w:val="0"/>
        </w:numPr>
        <w:bidi/>
        <w:ind w:left="144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צילום מסך לאחר שהסקריפט הועתק לסביבת העבודה של </w:t>
      </w:r>
      <w:r w:rsidR="00D252FB">
        <w:rPr>
          <w:rFonts w:ascii="Arial" w:hAnsi="Arial" w:cs="Arial"/>
          <w:sz w:val="24"/>
        </w:rPr>
        <w:t>MySQL</w:t>
      </w:r>
      <w:r w:rsidR="00E66E4E">
        <w:rPr>
          <w:rFonts w:ascii="Arial" w:hAnsi="Arial" w:cs="Arial" w:hint="cs"/>
          <w:sz w:val="24"/>
          <w:rtl/>
        </w:rPr>
        <w:t>:</w:t>
      </w:r>
      <w:r w:rsidR="00E66E4E">
        <w:rPr>
          <w:rFonts w:ascii="Arial" w:hAnsi="Arial" w:cs="Arial"/>
          <w:sz w:val="24"/>
          <w:rtl/>
        </w:rPr>
        <w:br/>
      </w:r>
      <w:r w:rsidR="00730424">
        <w:rPr>
          <w:noProof/>
          <w14:ligatures w14:val="none"/>
        </w:rPr>
        <w:drawing>
          <wp:inline distT="0" distB="0" distL="0" distR="0" wp14:anchorId="211116E4" wp14:editId="126BE923">
            <wp:extent cx="4981296" cy="2714625"/>
            <wp:effectExtent l="0" t="0" r="0" b="0"/>
            <wp:docPr id="913812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126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669" cy="27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FB">
        <w:rPr>
          <w:rFonts w:ascii="Arial" w:hAnsi="Arial" w:cs="Arial"/>
          <w:sz w:val="24"/>
          <w:rtl/>
        </w:rPr>
        <w:br/>
      </w:r>
      <w:r w:rsidR="00FB3368">
        <w:rPr>
          <w:rFonts w:ascii="Arial" w:hAnsi="Arial" w:cs="Arial"/>
          <w:sz w:val="24"/>
          <w:rtl/>
        </w:rPr>
        <w:br/>
      </w:r>
      <w:r w:rsidR="00FB3368" w:rsidRPr="00E66E4E">
        <w:rPr>
          <w:rFonts w:ascii="Arial" w:hAnsi="Arial" w:cs="Arial" w:hint="cs"/>
          <w:sz w:val="24"/>
          <w:u w:val="single"/>
          <w:rtl/>
        </w:rPr>
        <w:t>הערה:</w:t>
      </w:r>
      <w:r w:rsidR="00FB3368">
        <w:rPr>
          <w:rFonts w:ascii="Arial" w:hAnsi="Arial" w:cs="Arial" w:hint="cs"/>
          <w:sz w:val="24"/>
          <w:rtl/>
        </w:rPr>
        <w:t xml:space="preserve"> </w:t>
      </w:r>
      <w:r w:rsidR="00317A87">
        <w:rPr>
          <w:rFonts w:ascii="Arial" w:hAnsi="Arial" w:cs="Arial" w:hint="cs"/>
          <w:sz w:val="24"/>
          <w:rtl/>
        </w:rPr>
        <w:t xml:space="preserve">הסקריפט מכיל לחלק מהטבלאות קצת מידע </w:t>
      </w:r>
      <w:r w:rsidR="00E66E4E">
        <w:rPr>
          <w:rFonts w:ascii="Arial" w:hAnsi="Arial" w:cs="Arial" w:hint="cs"/>
          <w:sz w:val="24"/>
          <w:rtl/>
        </w:rPr>
        <w:t>ברירת מחדל</w:t>
      </w:r>
      <w:r w:rsidR="00317A87">
        <w:rPr>
          <w:rFonts w:ascii="Arial" w:hAnsi="Arial" w:cs="Arial" w:hint="cs"/>
          <w:sz w:val="24"/>
          <w:rtl/>
        </w:rPr>
        <w:t xml:space="preserve"> (</w:t>
      </w:r>
      <w:r w:rsidR="00365DBC">
        <w:rPr>
          <w:rFonts w:ascii="Arial" w:hAnsi="Arial" w:cs="Arial" w:hint="cs"/>
          <w:sz w:val="24"/>
          <w:rtl/>
        </w:rPr>
        <w:t xml:space="preserve">ספרים, עובדים וכו'), ניתן למחוק או לערוך אותם במידת הצורך דרך </w:t>
      </w:r>
      <w:r w:rsidR="00E66E4E">
        <w:rPr>
          <w:rFonts w:ascii="Arial" w:hAnsi="Arial" w:cs="Arial" w:hint="cs"/>
          <w:sz w:val="24"/>
          <w:rtl/>
        </w:rPr>
        <w:t xml:space="preserve">הסקריפט </w:t>
      </w:r>
      <w:r w:rsidR="00365DBC">
        <w:rPr>
          <w:rFonts w:ascii="Arial" w:hAnsi="Arial" w:cs="Arial" w:hint="cs"/>
          <w:sz w:val="24"/>
          <w:rtl/>
        </w:rPr>
        <w:t>עצמו או דרך התוכנה בהמשך.</w:t>
      </w:r>
      <w:r w:rsidR="001176F5">
        <w:rPr>
          <w:rFonts w:ascii="Arial" w:hAnsi="Arial" w:cs="Arial"/>
          <w:sz w:val="24"/>
          <w:rtl/>
        </w:rPr>
        <w:br/>
      </w:r>
    </w:p>
    <w:p w14:paraId="308733B5" w14:textId="1CE2632E" w:rsidR="00F06CA6" w:rsidRDefault="000D1E74" w:rsidP="007F4A53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יש </w:t>
      </w:r>
      <w:r w:rsidR="00F06CA6">
        <w:rPr>
          <w:rFonts w:ascii="Arial" w:hAnsi="Arial" w:cs="Arial" w:hint="cs"/>
          <w:sz w:val="24"/>
          <w:rtl/>
        </w:rPr>
        <w:t xml:space="preserve">לערוך את הקובץ </w:t>
      </w:r>
      <w:r w:rsidR="00DC6ADD" w:rsidRPr="00DC6ADD">
        <w:rPr>
          <w:rFonts w:ascii="Arial" w:hAnsi="Arial" w:cs="Arial"/>
          <w:sz w:val="24"/>
        </w:rPr>
        <w:t>database_manager.py</w:t>
      </w:r>
      <w:r w:rsidR="00DC6ADD">
        <w:rPr>
          <w:rFonts w:ascii="Arial" w:hAnsi="Arial" w:cs="Arial" w:hint="cs"/>
          <w:sz w:val="24"/>
          <w:rtl/>
        </w:rPr>
        <w:t xml:space="preserve"> </w:t>
      </w:r>
      <w:r w:rsidR="00F06CA6">
        <w:rPr>
          <w:rFonts w:ascii="Arial" w:hAnsi="Arial" w:cs="Arial" w:hint="cs"/>
          <w:sz w:val="24"/>
          <w:rtl/>
        </w:rPr>
        <w:t>בפרו</w:t>
      </w:r>
      <w:r w:rsidR="007F4A53">
        <w:rPr>
          <w:rFonts w:ascii="Arial" w:hAnsi="Arial" w:cs="Arial" w:hint="cs"/>
          <w:sz w:val="24"/>
          <w:rtl/>
        </w:rPr>
        <w:t>יקט</w:t>
      </w:r>
      <w:r w:rsidR="00DC6ADD">
        <w:rPr>
          <w:rFonts w:ascii="Arial" w:hAnsi="Arial" w:cs="Arial" w:hint="cs"/>
          <w:sz w:val="24"/>
          <w:rtl/>
        </w:rPr>
        <w:t xml:space="preserve"> לפרטים </w:t>
      </w:r>
      <w:r w:rsidR="00192B9C">
        <w:rPr>
          <w:rFonts w:ascii="Arial" w:hAnsi="Arial" w:cs="Arial" w:hint="cs"/>
          <w:sz w:val="24"/>
          <w:rtl/>
        </w:rPr>
        <w:t>המתאימים לבסיס הנתונים הלוקאלי.</w:t>
      </w:r>
      <w:r w:rsidR="00151D27">
        <w:rPr>
          <w:rFonts w:ascii="Arial" w:hAnsi="Arial" w:cs="Arial"/>
          <w:sz w:val="24"/>
          <w:rtl/>
        </w:rPr>
        <w:br/>
      </w:r>
      <w:r w:rsidR="002118AA">
        <w:rPr>
          <w:rFonts w:ascii="Arial" w:hAnsi="Arial" w:cs="Arial"/>
          <w:sz w:val="24"/>
          <w:rtl/>
        </w:rPr>
        <w:br/>
      </w:r>
      <w:r w:rsidR="002118AA">
        <w:rPr>
          <w:noProof/>
          <w14:ligatures w14:val="none"/>
        </w:rPr>
        <w:drawing>
          <wp:inline distT="0" distB="0" distL="0" distR="0" wp14:anchorId="45AA677D" wp14:editId="4E2CEEBC">
            <wp:extent cx="5822648" cy="2171700"/>
            <wp:effectExtent l="0" t="0" r="6985" b="0"/>
            <wp:docPr id="36563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35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612" cy="21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74">
        <w:rPr>
          <w:rFonts w:ascii="Arial" w:hAnsi="Arial" w:cs="Arial"/>
          <w:sz w:val="24"/>
          <w:rtl/>
        </w:rPr>
        <w:br/>
      </w:r>
    </w:p>
    <w:p w14:paraId="50D02134" w14:textId="3BCC2D38" w:rsidR="00A74074" w:rsidRDefault="00A74074" w:rsidP="00A74074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כעט ניתן להריץ את הפרויקט מקובץ ה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</w:rPr>
        <w:t>main</w:t>
      </w:r>
      <w:r w:rsidR="00151D27">
        <w:rPr>
          <w:rFonts w:ascii="Arial" w:hAnsi="Arial" w:cs="Arial"/>
          <w:sz w:val="24"/>
          <w:rtl/>
        </w:rPr>
        <w:br/>
      </w:r>
      <w:r>
        <w:rPr>
          <w:rFonts w:ascii="Arial" w:hAnsi="Arial" w:cs="Arial"/>
          <w:sz w:val="24"/>
        </w:rPr>
        <w:br/>
      </w:r>
      <w:r w:rsidR="00594C0A">
        <w:rPr>
          <w:noProof/>
          <w14:ligatures w14:val="none"/>
        </w:rPr>
        <w:drawing>
          <wp:inline distT="0" distB="0" distL="0" distR="0" wp14:anchorId="20BF66D5" wp14:editId="6AD2A16B">
            <wp:extent cx="5506174" cy="2562225"/>
            <wp:effectExtent l="0" t="0" r="0" b="0"/>
            <wp:docPr id="18428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1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8" cy="2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4ABB" w14:textId="77777777" w:rsidR="00A16FEB" w:rsidRPr="00A16FEB" w:rsidRDefault="00A16FEB" w:rsidP="00A16FEB">
      <w:pPr>
        <w:bidi/>
        <w:rPr>
          <w:rFonts w:ascii="Arial" w:hAnsi="Arial" w:cs="Arial"/>
          <w:sz w:val="24"/>
        </w:rPr>
      </w:pPr>
    </w:p>
    <w:p w14:paraId="722C2D79" w14:textId="6AD97837" w:rsidR="005E3FC9" w:rsidRDefault="00A16FEB" w:rsidP="00A16FEB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בעט </w:t>
      </w:r>
      <w:r w:rsidR="00C71A0F">
        <w:rPr>
          <w:rFonts w:ascii="Arial" w:hAnsi="Arial" w:cs="Arial" w:hint="cs"/>
          <w:sz w:val="24"/>
          <w:rtl/>
        </w:rPr>
        <w:t>ההפעלה יוצג חלון כניסה</w:t>
      </w:r>
      <w:r w:rsidR="004A4BB2">
        <w:rPr>
          <w:rFonts w:ascii="Arial" w:hAnsi="Arial" w:cs="Arial" w:hint="cs"/>
          <w:sz w:val="24"/>
          <w:rtl/>
        </w:rPr>
        <w:t xml:space="preserve">, ניתן להתחבר באמצעות </w:t>
      </w:r>
      <w:r w:rsidR="003E16D0">
        <w:rPr>
          <w:rFonts w:ascii="Arial" w:hAnsi="Arial" w:cs="Arial" w:hint="cs"/>
          <w:sz w:val="24"/>
          <w:rtl/>
        </w:rPr>
        <w:t xml:space="preserve">משתמש </w:t>
      </w:r>
      <w:r w:rsidR="00D6391A">
        <w:rPr>
          <w:rFonts w:ascii="Arial" w:hAnsi="Arial" w:cs="Arial" w:hint="cs"/>
          <w:sz w:val="24"/>
          <w:rtl/>
        </w:rPr>
        <w:t>ברירת מחדש</w:t>
      </w:r>
      <w:r w:rsidR="004A4BB2">
        <w:rPr>
          <w:rFonts w:ascii="Arial" w:hAnsi="Arial" w:cs="Arial" w:hint="cs"/>
          <w:sz w:val="24"/>
          <w:rtl/>
        </w:rPr>
        <w:t xml:space="preserve"> המוגדר בתוכנה או דרך </w:t>
      </w:r>
      <w:r w:rsidR="00B91091">
        <w:rPr>
          <w:rFonts w:ascii="Arial" w:hAnsi="Arial" w:cs="Arial" w:hint="cs"/>
          <w:sz w:val="24"/>
          <w:rtl/>
        </w:rPr>
        <w:t>משתמשים</w:t>
      </w:r>
      <w:r w:rsidR="004A4BB2">
        <w:rPr>
          <w:rFonts w:ascii="Arial" w:hAnsi="Arial" w:cs="Arial" w:hint="cs"/>
          <w:sz w:val="24"/>
          <w:rtl/>
        </w:rPr>
        <w:t xml:space="preserve"> הקיימים בבסיס הנתונים</w:t>
      </w:r>
      <w:r w:rsidR="00A369E0">
        <w:rPr>
          <w:rFonts w:ascii="Arial" w:hAnsi="Arial" w:cs="Arial" w:hint="cs"/>
          <w:sz w:val="24"/>
          <w:rtl/>
        </w:rPr>
        <w:t xml:space="preserve"> (שנוצרו מהסקריפט בסעיף 3'</w:t>
      </w:r>
      <w:r w:rsidR="0043613A">
        <w:rPr>
          <w:rFonts w:ascii="Arial" w:hAnsi="Arial" w:cs="Arial"/>
          <w:sz w:val="24"/>
          <w:rtl/>
        </w:rPr>
        <w:br/>
      </w:r>
      <w:r w:rsidR="0043613A">
        <w:rPr>
          <w:rFonts w:ascii="Arial" w:hAnsi="Arial" w:cs="Arial" w:hint="cs"/>
          <w:sz w:val="24"/>
          <w:rtl/>
        </w:rPr>
        <w:t xml:space="preserve">בטבלת </w:t>
      </w:r>
      <w:r w:rsidR="0043613A" w:rsidRPr="0043613A">
        <w:rPr>
          <w:rFonts w:ascii="Arial" w:hAnsi="Arial" w:cs="Arial"/>
          <w:sz w:val="24"/>
        </w:rPr>
        <w:t>employees</w:t>
      </w:r>
      <w:r w:rsidR="00A369E0">
        <w:rPr>
          <w:rFonts w:ascii="Arial" w:hAnsi="Arial" w:cs="Arial" w:hint="cs"/>
          <w:sz w:val="24"/>
          <w:rtl/>
        </w:rPr>
        <w:t>).</w:t>
      </w:r>
      <w:r w:rsidR="00A369E0">
        <w:rPr>
          <w:rFonts w:ascii="Arial" w:hAnsi="Arial" w:cs="Arial"/>
          <w:sz w:val="24"/>
          <w:rtl/>
        </w:rPr>
        <w:br/>
      </w:r>
      <w:r w:rsidR="00A369E0">
        <w:rPr>
          <w:rFonts w:ascii="Arial" w:hAnsi="Arial" w:cs="Arial"/>
          <w:sz w:val="24"/>
          <w:rtl/>
        </w:rPr>
        <w:br/>
      </w:r>
      <w:r w:rsidR="00D6391A">
        <w:rPr>
          <w:rFonts w:ascii="Arial" w:hAnsi="Arial" w:cs="Arial" w:hint="cs"/>
          <w:sz w:val="24"/>
          <w:rtl/>
        </w:rPr>
        <w:t>משתמש</w:t>
      </w:r>
      <w:r w:rsidR="000E24B3">
        <w:rPr>
          <w:rFonts w:ascii="Arial" w:hAnsi="Arial" w:cs="Arial" w:hint="cs"/>
          <w:sz w:val="24"/>
          <w:rtl/>
        </w:rPr>
        <w:t xml:space="preserve"> ברירת המחדל </w:t>
      </w:r>
      <w:r w:rsidR="003E16D0">
        <w:rPr>
          <w:rFonts w:ascii="Arial" w:hAnsi="Arial" w:cs="Arial" w:hint="cs"/>
          <w:sz w:val="24"/>
          <w:rtl/>
        </w:rPr>
        <w:t xml:space="preserve">(עם הרשאות </w:t>
      </w:r>
      <w:r w:rsidR="005D1892">
        <w:rPr>
          <w:rFonts w:ascii="Arial" w:hAnsi="Arial" w:cs="Arial" w:hint="cs"/>
          <w:sz w:val="24"/>
          <w:rtl/>
        </w:rPr>
        <w:t>"</w:t>
      </w:r>
      <w:r w:rsidR="003E16D0">
        <w:rPr>
          <w:rFonts w:ascii="Arial" w:hAnsi="Arial" w:cs="Arial" w:hint="cs"/>
          <w:sz w:val="24"/>
          <w:rtl/>
        </w:rPr>
        <w:t>מנהל</w:t>
      </w:r>
      <w:r w:rsidR="005D1892">
        <w:rPr>
          <w:rFonts w:ascii="Arial" w:hAnsi="Arial" w:cs="Arial" w:hint="cs"/>
          <w:sz w:val="24"/>
          <w:rtl/>
        </w:rPr>
        <w:t>"</w:t>
      </w:r>
      <w:r w:rsidR="003E16D0">
        <w:rPr>
          <w:rFonts w:ascii="Arial" w:hAnsi="Arial" w:cs="Arial" w:hint="cs"/>
          <w:sz w:val="24"/>
          <w:rtl/>
        </w:rPr>
        <w:t xml:space="preserve">) </w:t>
      </w:r>
      <w:r w:rsidR="000E24B3">
        <w:rPr>
          <w:rFonts w:ascii="Arial" w:hAnsi="Arial" w:cs="Arial" w:hint="cs"/>
          <w:sz w:val="24"/>
          <w:rtl/>
        </w:rPr>
        <w:t>הינו:</w:t>
      </w:r>
      <w:r w:rsidR="000E24B3">
        <w:rPr>
          <w:rFonts w:ascii="Arial" w:hAnsi="Arial" w:cs="Arial"/>
          <w:sz w:val="24"/>
          <w:rtl/>
        </w:rPr>
        <w:br/>
      </w:r>
      <w:r w:rsidR="000E24B3">
        <w:rPr>
          <w:rFonts w:ascii="Arial" w:hAnsi="Arial" w:cs="Arial"/>
          <w:sz w:val="24"/>
        </w:rPr>
        <w:t>admin</w:t>
      </w:r>
    </w:p>
    <w:p w14:paraId="4B7B490D" w14:textId="127F39A2" w:rsidR="000E24B3" w:rsidRDefault="000E24B3" w:rsidP="000E24B3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1234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 w:hint="cs"/>
          <w:sz w:val="24"/>
          <w:rtl/>
        </w:rPr>
        <w:t xml:space="preserve">צילום </w:t>
      </w:r>
      <w:r w:rsidR="005C6311">
        <w:rPr>
          <w:rFonts w:ascii="Arial" w:hAnsi="Arial" w:cs="Arial" w:hint="cs"/>
          <w:sz w:val="24"/>
          <w:rtl/>
        </w:rPr>
        <w:t>חלון הכניסה:</w:t>
      </w:r>
      <w:r>
        <w:rPr>
          <w:rFonts w:ascii="Arial" w:hAnsi="Arial" w:cs="Arial"/>
          <w:sz w:val="24"/>
        </w:rPr>
        <w:br/>
      </w:r>
      <w:r w:rsidR="005C6311">
        <w:rPr>
          <w:noProof/>
          <w14:ligatures w14:val="none"/>
        </w:rPr>
        <w:drawing>
          <wp:inline distT="0" distB="0" distL="0" distR="0" wp14:anchorId="35D2A5BD" wp14:editId="3F655DFA">
            <wp:extent cx="4416136" cy="1619250"/>
            <wp:effectExtent l="0" t="0" r="3810" b="0"/>
            <wp:docPr id="137196174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1741" name="Picture 1" descr="A screenshot of a login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981" cy="16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928" w14:textId="77777777" w:rsidR="0043320B" w:rsidRDefault="0043320B" w:rsidP="0043320B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</w:p>
    <w:p w14:paraId="0637D3B3" w14:textId="77777777" w:rsidR="00D70326" w:rsidRDefault="0043320B" w:rsidP="0043320B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lastRenderedPageBreak/>
        <w:t xml:space="preserve">צילום </w:t>
      </w:r>
      <w:r w:rsidR="00B91091">
        <w:rPr>
          <w:rFonts w:ascii="Arial" w:hAnsi="Arial" w:cs="Arial" w:hint="cs"/>
          <w:sz w:val="24"/>
          <w:rtl/>
        </w:rPr>
        <w:t>משתמשים</w:t>
      </w:r>
      <w:r>
        <w:rPr>
          <w:rFonts w:ascii="Arial" w:hAnsi="Arial" w:cs="Arial" w:hint="cs"/>
          <w:sz w:val="24"/>
          <w:rtl/>
        </w:rPr>
        <w:t xml:space="preserve"> נוספים:</w:t>
      </w:r>
      <w:r>
        <w:rPr>
          <w:rFonts w:ascii="Arial" w:hAnsi="Arial" w:cs="Arial"/>
          <w:sz w:val="24"/>
          <w:rtl/>
        </w:rPr>
        <w:br/>
      </w:r>
      <w:r w:rsidR="00BD0A98">
        <w:rPr>
          <w:noProof/>
          <w14:ligatures w14:val="none"/>
        </w:rPr>
        <w:drawing>
          <wp:inline distT="0" distB="0" distL="0" distR="0" wp14:anchorId="4D610D9D" wp14:editId="3CE8DC79">
            <wp:extent cx="5002931" cy="3181350"/>
            <wp:effectExtent l="0" t="0" r="7620" b="0"/>
            <wp:docPr id="10060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8159" cy="31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4B">
        <w:rPr>
          <w:rFonts w:ascii="Arial" w:hAnsi="Arial" w:cs="Arial"/>
          <w:sz w:val="24"/>
        </w:rPr>
        <w:br/>
      </w:r>
      <w:r w:rsidR="00E0224B">
        <w:rPr>
          <w:rFonts w:ascii="Arial" w:hAnsi="Arial" w:cs="Arial"/>
          <w:sz w:val="24"/>
        </w:rPr>
        <w:br/>
      </w:r>
      <w:r w:rsidR="00E0224B">
        <w:rPr>
          <w:noProof/>
          <w14:ligatures w14:val="none"/>
        </w:rPr>
        <w:drawing>
          <wp:inline distT="0" distB="0" distL="0" distR="0" wp14:anchorId="5A06DD48" wp14:editId="5463E880">
            <wp:extent cx="3743325" cy="1323975"/>
            <wp:effectExtent l="0" t="0" r="9525" b="9525"/>
            <wp:docPr id="143987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75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A98">
        <w:rPr>
          <w:rFonts w:ascii="Arial" w:hAnsi="Arial" w:cs="Arial"/>
          <w:sz w:val="24"/>
          <w:rtl/>
        </w:rPr>
        <w:br/>
      </w:r>
    </w:p>
    <w:p w14:paraId="2CF069C0" w14:textId="08036B4B" w:rsidR="0043320B" w:rsidRDefault="00BD0A98" w:rsidP="00D70326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/>
      </w:r>
      <w:r w:rsidRPr="00E4753F">
        <w:rPr>
          <w:rFonts w:ascii="Arial" w:hAnsi="Arial" w:cs="Arial" w:hint="cs"/>
          <w:sz w:val="24"/>
          <w:u w:val="single"/>
          <w:rtl/>
        </w:rPr>
        <w:t>הערה:</w:t>
      </w:r>
      <w:r>
        <w:rPr>
          <w:rFonts w:ascii="Arial" w:hAnsi="Arial" w:cs="Arial" w:hint="cs"/>
          <w:sz w:val="24"/>
          <w:rtl/>
        </w:rPr>
        <w:t xml:space="preserve"> </w:t>
      </w:r>
      <w:r w:rsidR="001F4DBA">
        <w:rPr>
          <w:rFonts w:ascii="Arial" w:hAnsi="Arial" w:cs="Arial" w:hint="cs"/>
          <w:sz w:val="24"/>
          <w:rtl/>
        </w:rPr>
        <w:t>תוכנה זו הינה תוכנת דמו ואינה עוסקת כלל באבטחת התוכנה.</w:t>
      </w:r>
      <w:r w:rsidR="001F4DBA">
        <w:rPr>
          <w:rFonts w:ascii="Arial" w:hAnsi="Arial" w:cs="Arial"/>
          <w:sz w:val="24"/>
          <w:rtl/>
        </w:rPr>
        <w:br/>
      </w:r>
      <w:r w:rsidR="001F4DBA">
        <w:rPr>
          <w:rFonts w:ascii="Arial" w:hAnsi="Arial" w:cs="Arial" w:hint="cs"/>
          <w:sz w:val="24"/>
          <w:rtl/>
        </w:rPr>
        <w:t>לכן בניגוד לעולם האמיתי</w:t>
      </w:r>
      <w:r w:rsidR="000B17C8">
        <w:rPr>
          <w:rFonts w:ascii="Arial" w:hAnsi="Arial" w:cs="Arial" w:hint="cs"/>
          <w:sz w:val="24"/>
          <w:rtl/>
        </w:rPr>
        <w:t xml:space="preserve"> אין כאן אבטחה עבור המידע והסי</w:t>
      </w:r>
      <w:r w:rsidR="00E4753F">
        <w:rPr>
          <w:rFonts w:ascii="Arial" w:hAnsi="Arial" w:cs="Arial" w:hint="cs"/>
          <w:sz w:val="24"/>
          <w:rtl/>
        </w:rPr>
        <w:t>ס</w:t>
      </w:r>
      <w:r w:rsidR="000B17C8">
        <w:rPr>
          <w:rFonts w:ascii="Arial" w:hAnsi="Arial" w:cs="Arial" w:hint="cs"/>
          <w:sz w:val="24"/>
          <w:rtl/>
        </w:rPr>
        <w:t xml:space="preserve">מאות </w:t>
      </w:r>
      <w:r w:rsidR="00E4753F">
        <w:rPr>
          <w:rFonts w:ascii="Arial" w:hAnsi="Arial" w:cs="Arial" w:hint="cs"/>
          <w:sz w:val="24"/>
          <w:rtl/>
        </w:rPr>
        <w:t>שמורות כשדה רגיל בבסיס הנתונים.</w:t>
      </w:r>
    </w:p>
    <w:p w14:paraId="417C0853" w14:textId="77777777" w:rsidR="00E4753F" w:rsidRDefault="00E4753F" w:rsidP="00E4753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3D5B5B51" w14:textId="74CB0645" w:rsidR="002328AB" w:rsidRDefault="002328AB">
      <w:pPr>
        <w:spacing w:after="0" w:line="240" w:lineRule="auto"/>
        <w:rPr>
          <w:rFonts w:ascii="Arial" w:eastAsiaTheme="minorEastAsia" w:hAnsi="Arial" w:cs="Arial"/>
          <w:sz w:val="24"/>
          <w:szCs w:val="24"/>
          <w:rtl/>
          <w:lang w:eastAsia="nl-NL"/>
        </w:rPr>
      </w:pPr>
      <w:r>
        <w:rPr>
          <w:rFonts w:ascii="Arial" w:hAnsi="Arial" w:cs="Arial"/>
          <w:sz w:val="24"/>
          <w:rtl/>
        </w:rPr>
        <w:br w:type="page"/>
      </w:r>
    </w:p>
    <w:p w14:paraId="29473C12" w14:textId="128C5E5A" w:rsidR="00896B03" w:rsidRDefault="005D1892" w:rsidP="00A16FEB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ישנם 2 סוגי הרשאות במערכת, "מנהל" ו-"עובד" כאשר </w:t>
      </w:r>
      <w:r w:rsidR="00A63757">
        <w:rPr>
          <w:rFonts w:ascii="Arial" w:hAnsi="Arial" w:cs="Arial" w:hint="cs"/>
          <w:sz w:val="24"/>
          <w:rtl/>
        </w:rPr>
        <w:t>שניהם רואים את אותו מסך התחלה אבל המשתמשים מסוג עובד יקבל</w:t>
      </w:r>
      <w:r w:rsidR="005C02DD">
        <w:rPr>
          <w:rFonts w:ascii="Arial" w:hAnsi="Arial" w:cs="Arial" w:hint="cs"/>
          <w:sz w:val="24"/>
          <w:rtl/>
        </w:rPr>
        <w:t>ו "שגיאה" במידה וינסו להיכנס לחלון ניהול העובדים.</w:t>
      </w:r>
      <w:r w:rsidR="00914A89">
        <w:rPr>
          <w:rFonts w:ascii="Arial" w:hAnsi="Arial" w:cs="Arial"/>
          <w:sz w:val="24"/>
          <w:rtl/>
        </w:rPr>
        <w:br/>
      </w:r>
      <w:r w:rsidR="00914A89">
        <w:rPr>
          <w:noProof/>
          <w14:ligatures w14:val="none"/>
        </w:rPr>
        <w:drawing>
          <wp:inline distT="0" distB="0" distL="0" distR="0" wp14:anchorId="2F0FCB78" wp14:editId="0BFD975C">
            <wp:extent cx="3771900" cy="3800475"/>
            <wp:effectExtent l="0" t="0" r="0" b="9525"/>
            <wp:docPr id="203592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72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907">
        <w:rPr>
          <w:rFonts w:ascii="Arial" w:hAnsi="Arial" w:cs="Arial"/>
          <w:sz w:val="24"/>
          <w:rtl/>
        </w:rPr>
        <w:br/>
      </w:r>
      <w:r w:rsidR="00345907">
        <w:rPr>
          <w:rFonts w:ascii="Arial" w:hAnsi="Arial" w:cs="Arial"/>
          <w:sz w:val="24"/>
          <w:rtl/>
        </w:rPr>
        <w:br/>
      </w:r>
      <w:r w:rsidR="00345907">
        <w:rPr>
          <w:noProof/>
          <w14:ligatures w14:val="none"/>
        </w:rPr>
        <w:drawing>
          <wp:inline distT="0" distB="0" distL="0" distR="0" wp14:anchorId="2E0C6F59" wp14:editId="2E187C34">
            <wp:extent cx="2419350" cy="1419225"/>
            <wp:effectExtent l="0" t="0" r="0" b="9525"/>
            <wp:docPr id="4248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607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8B1B" w14:textId="77777777" w:rsidR="0072317B" w:rsidRDefault="0072317B" w:rsidP="0072317B">
      <w:pPr>
        <w:bidi/>
        <w:rPr>
          <w:rFonts w:ascii="Arial" w:hAnsi="Arial" w:cs="Arial"/>
          <w:sz w:val="24"/>
          <w:rtl/>
        </w:rPr>
      </w:pPr>
    </w:p>
    <w:p w14:paraId="1F3E4E57" w14:textId="77777777" w:rsidR="0072317B" w:rsidRPr="0072317B" w:rsidRDefault="0072317B" w:rsidP="0072317B">
      <w:pPr>
        <w:bidi/>
        <w:rPr>
          <w:rFonts w:ascii="Arial" w:hAnsi="Arial" w:cs="Arial"/>
          <w:sz w:val="24"/>
        </w:rPr>
      </w:pPr>
    </w:p>
    <w:p w14:paraId="2D1B2DCB" w14:textId="73BCA7F3" w:rsidR="002C61ED" w:rsidRDefault="0072317B" w:rsidP="0072317B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 w:rsidRPr="00E4753F">
        <w:rPr>
          <w:rFonts w:ascii="Arial" w:hAnsi="Arial" w:cs="Arial" w:hint="cs"/>
          <w:sz w:val="24"/>
          <w:u w:val="single"/>
          <w:rtl/>
        </w:rPr>
        <w:t>הערה:</w:t>
      </w:r>
      <w:r>
        <w:rPr>
          <w:rFonts w:ascii="Arial" w:hAnsi="Arial" w:cs="Arial" w:hint="cs"/>
          <w:sz w:val="24"/>
          <w:rtl/>
        </w:rPr>
        <w:t xml:space="preserve"> מלבד הבדל זה לא קיימים עוד הבדלים בין סוגי המשתמשים.</w:t>
      </w:r>
    </w:p>
    <w:p w14:paraId="5B1D6F84" w14:textId="77777777" w:rsidR="0004502F" w:rsidRDefault="0004502F" w:rsidP="0004502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677E98F0" w14:textId="7EBE1709" w:rsidR="0004502F" w:rsidRDefault="0004502F">
      <w:pPr>
        <w:spacing w:after="0" w:line="240" w:lineRule="auto"/>
        <w:rPr>
          <w:rFonts w:ascii="Arial" w:eastAsiaTheme="minorEastAsia" w:hAnsi="Arial" w:cs="Arial"/>
          <w:sz w:val="24"/>
          <w:szCs w:val="24"/>
          <w:rtl/>
          <w:lang w:eastAsia="nl-NL"/>
        </w:rPr>
      </w:pPr>
      <w:r>
        <w:rPr>
          <w:rFonts w:ascii="Arial" w:hAnsi="Arial" w:cs="Arial"/>
          <w:sz w:val="24"/>
          <w:rtl/>
        </w:rPr>
        <w:br w:type="page"/>
      </w:r>
    </w:p>
    <w:p w14:paraId="5D86AB08" w14:textId="77777777" w:rsidR="0004502F" w:rsidRDefault="0004502F" w:rsidP="0004502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3E4D5392" w14:textId="77777777" w:rsidR="0059040D" w:rsidRDefault="0059040D" w:rsidP="0059040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</w:p>
    <w:p w14:paraId="0E92ED53" w14:textId="68D8AC54" w:rsidR="0059040D" w:rsidRDefault="0059040D" w:rsidP="00D73596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 w:rsidRPr="00CC0B6C">
        <w:rPr>
          <w:rFonts w:ascii="Arial" w:hAnsi="Arial" w:cs="Arial" w:hint="cs"/>
          <w:sz w:val="24"/>
          <w:rtl/>
        </w:rPr>
        <w:t>חלון "ניהול עובדים"</w:t>
      </w:r>
      <w:r w:rsidR="001A1A3F" w:rsidRPr="00CC0B6C">
        <w:rPr>
          <w:rFonts w:ascii="Arial" w:hAnsi="Arial" w:cs="Arial" w:hint="cs"/>
          <w:sz w:val="24"/>
          <w:rtl/>
        </w:rPr>
        <w:t>, חלון זה יפתח רק למשתמש מסוג "מנהל" בחלון זה ניתן להוסיף</w:t>
      </w:r>
      <w:r w:rsidR="00CC0B6C">
        <w:rPr>
          <w:rFonts w:ascii="Arial" w:hAnsi="Arial" w:cs="Arial" w:hint="cs"/>
          <w:sz w:val="24"/>
          <w:rtl/>
        </w:rPr>
        <w:t xml:space="preserve"> ולמחוק עובד וגם להציג את כלל העובדים ופרטיהם.</w:t>
      </w:r>
    </w:p>
    <w:p w14:paraId="57C6A760" w14:textId="77777777" w:rsidR="0004502F" w:rsidRDefault="0004502F" w:rsidP="0004502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2F35C6C1" w14:textId="46B3ACBD" w:rsidR="0004502F" w:rsidRDefault="0004502F" w:rsidP="0004502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75F6977D" wp14:editId="101E8588">
            <wp:extent cx="3771900" cy="2181225"/>
            <wp:effectExtent l="0" t="0" r="0" b="9525"/>
            <wp:docPr id="169430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01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A422" w14:textId="77777777" w:rsidR="00835EBC" w:rsidRDefault="00835EBC" w:rsidP="00835EBC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59871DED" w14:textId="39C4D3E9" w:rsidR="00A16E29" w:rsidRDefault="00A16E29" w:rsidP="00A16E29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הצגת כלל העובדים:</w:t>
      </w:r>
    </w:p>
    <w:p w14:paraId="68B98DD8" w14:textId="23EF8042" w:rsidR="00835EBC" w:rsidRDefault="00835EBC" w:rsidP="00835EBC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5119B1F2" wp14:editId="0DBA488A">
            <wp:extent cx="5761355" cy="1837055"/>
            <wp:effectExtent l="0" t="0" r="0" b="0"/>
            <wp:docPr id="895690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908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E29">
        <w:rPr>
          <w:rFonts w:ascii="Arial" w:hAnsi="Arial" w:cs="Arial"/>
          <w:sz w:val="24"/>
          <w:rtl/>
        </w:rPr>
        <w:br/>
      </w:r>
      <w:r w:rsidR="00A16E29">
        <w:rPr>
          <w:rFonts w:ascii="Arial" w:hAnsi="Arial" w:cs="Arial"/>
          <w:sz w:val="24"/>
          <w:rtl/>
        </w:rPr>
        <w:br/>
      </w:r>
      <w:r w:rsidR="00A16E29">
        <w:rPr>
          <w:rFonts w:ascii="Arial" w:hAnsi="Arial" w:cs="Arial" w:hint="cs"/>
          <w:sz w:val="24"/>
          <w:rtl/>
        </w:rPr>
        <w:t>יש לשים לב שמחיקת עובד הינה לצמיתות ולא יהיה ניתן לבטל את הפעולה.</w:t>
      </w:r>
    </w:p>
    <w:p w14:paraId="42736F0D" w14:textId="77777777" w:rsidR="00A574B4" w:rsidRDefault="00A574B4" w:rsidP="00A574B4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</w:p>
    <w:p w14:paraId="4399007F" w14:textId="01A15E53" w:rsidR="00A574B4" w:rsidRDefault="00A574B4" w:rsidP="00A574B4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26AC4D87" wp14:editId="3B26F070">
            <wp:extent cx="3314700" cy="1695450"/>
            <wp:effectExtent l="0" t="0" r="0" b="0"/>
            <wp:docPr id="43162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00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B689" w14:textId="77777777" w:rsidR="00674CE4" w:rsidRDefault="00674CE4" w:rsidP="00674CE4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77532AA0" w14:textId="7736B1A5" w:rsidR="00943244" w:rsidRDefault="00943244">
      <w:pPr>
        <w:spacing w:after="0" w:line="240" w:lineRule="auto"/>
        <w:rPr>
          <w:rFonts w:ascii="Arial" w:eastAsiaTheme="minorEastAsia" w:hAnsi="Arial" w:cs="Arial"/>
          <w:sz w:val="24"/>
          <w:szCs w:val="24"/>
          <w:lang w:eastAsia="nl-NL"/>
        </w:rPr>
      </w:pPr>
    </w:p>
    <w:p w14:paraId="784DBA5B" w14:textId="27261AC8" w:rsidR="00943244" w:rsidRDefault="00943244" w:rsidP="00A574B4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בהוספת עובד חדש כפתור ההוספ</w:t>
      </w:r>
      <w:r w:rsidR="009D02F7">
        <w:rPr>
          <w:rFonts w:ascii="Arial" w:hAnsi="Arial" w:cs="Arial" w:hint="cs"/>
          <w:sz w:val="24"/>
          <w:rtl/>
        </w:rPr>
        <w:t>ה לא יהיה פעיל עד שכול השדות ימולאו</w:t>
      </w:r>
      <w:r w:rsidR="00B53C90">
        <w:rPr>
          <w:rFonts w:ascii="Arial" w:hAnsi="Arial" w:cs="Arial" w:hint="cs"/>
          <w:sz w:val="24"/>
          <w:rtl/>
        </w:rPr>
        <w:t>.</w:t>
      </w:r>
    </w:p>
    <w:p w14:paraId="1852B52F" w14:textId="77777777" w:rsidR="00B53C90" w:rsidRDefault="00B53C90" w:rsidP="00B53C90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</w:p>
    <w:p w14:paraId="355E28EE" w14:textId="058FC3B2" w:rsidR="00674CE4" w:rsidRDefault="00674CE4" w:rsidP="00943244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4B75DF36" wp14:editId="0400F7E8">
            <wp:extent cx="3257550" cy="2428875"/>
            <wp:effectExtent l="0" t="0" r="0" b="9525"/>
            <wp:docPr id="189280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0970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FEE" w14:textId="77777777" w:rsidR="00700F8D" w:rsidRDefault="00700F8D" w:rsidP="00700F8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</w:p>
    <w:p w14:paraId="16ED6792" w14:textId="2027C32B" w:rsidR="00700F8D" w:rsidRDefault="00700F8D" w:rsidP="00700F8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במידה ויוזן כתובת אימייל ל</w:t>
      </w:r>
      <w:r w:rsidR="00EF2BBC">
        <w:rPr>
          <w:rFonts w:ascii="Arial" w:hAnsi="Arial" w:cs="Arial" w:hint="cs"/>
          <w:sz w:val="24"/>
          <w:rtl/>
        </w:rPr>
        <w:t>א ולידית תתקבל השגיאה הבאה:</w:t>
      </w:r>
      <w:r w:rsidR="00EF2BBC">
        <w:rPr>
          <w:rFonts w:ascii="Arial" w:hAnsi="Arial" w:cs="Arial"/>
          <w:sz w:val="24"/>
          <w:rtl/>
        </w:rPr>
        <w:br/>
      </w:r>
      <w:r w:rsidR="00EF2BBC">
        <w:rPr>
          <w:noProof/>
          <w14:ligatures w14:val="none"/>
        </w:rPr>
        <w:drawing>
          <wp:inline distT="0" distB="0" distL="0" distR="0" wp14:anchorId="30770FE1" wp14:editId="62A8FA9C">
            <wp:extent cx="2524125" cy="1447800"/>
            <wp:effectExtent l="0" t="0" r="9525" b="0"/>
            <wp:docPr id="75697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717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50F8" w14:textId="77777777" w:rsidR="00EF2BBC" w:rsidRDefault="00EF2BBC" w:rsidP="00EF2BBC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08313FE0" w14:textId="77777777" w:rsidR="00EF2BBC" w:rsidRDefault="00EF2BBC" w:rsidP="00EF2BBC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437E5751" w14:textId="60E8A8BF" w:rsidR="00CF07E5" w:rsidRDefault="00CF07E5">
      <w:pPr>
        <w:spacing w:after="0" w:line="240" w:lineRule="auto"/>
        <w:rPr>
          <w:rFonts w:ascii="Arial" w:eastAsiaTheme="minorEastAsia" w:hAnsi="Arial" w:cs="Arial"/>
          <w:sz w:val="24"/>
          <w:szCs w:val="24"/>
          <w:rtl/>
          <w:lang w:eastAsia="nl-NL"/>
        </w:rPr>
      </w:pPr>
      <w:r>
        <w:rPr>
          <w:rFonts w:ascii="Arial" w:hAnsi="Arial" w:cs="Arial"/>
          <w:sz w:val="24"/>
          <w:rtl/>
        </w:rPr>
        <w:br w:type="page"/>
      </w:r>
    </w:p>
    <w:p w14:paraId="589E9DEC" w14:textId="77777777" w:rsidR="00CF07E5" w:rsidRDefault="00CF07E5" w:rsidP="00CF07E5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64D43F91" w14:textId="29160A9D" w:rsidR="00571138" w:rsidRDefault="004C2828" w:rsidP="00571138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חלון </w:t>
      </w:r>
      <w:r w:rsidR="00571138" w:rsidRPr="00CC0B6C">
        <w:rPr>
          <w:rFonts w:ascii="Arial" w:hAnsi="Arial" w:cs="Arial" w:hint="cs"/>
          <w:sz w:val="24"/>
          <w:rtl/>
        </w:rPr>
        <w:t xml:space="preserve">"ניהול </w:t>
      </w:r>
      <w:r w:rsidR="00571138">
        <w:rPr>
          <w:rFonts w:ascii="Arial" w:hAnsi="Arial" w:cs="Arial" w:hint="cs"/>
          <w:sz w:val="24"/>
          <w:rtl/>
        </w:rPr>
        <w:t>ספרים</w:t>
      </w:r>
      <w:r w:rsidR="00571138" w:rsidRPr="00CC0B6C">
        <w:rPr>
          <w:rFonts w:ascii="Arial" w:hAnsi="Arial" w:cs="Arial" w:hint="cs"/>
          <w:sz w:val="24"/>
          <w:rtl/>
        </w:rPr>
        <w:t>", בחלון זה ניתן להוסיף</w:t>
      </w:r>
      <w:r w:rsidR="00571138">
        <w:rPr>
          <w:rFonts w:ascii="Arial" w:hAnsi="Arial" w:cs="Arial" w:hint="cs"/>
          <w:sz w:val="24"/>
          <w:rtl/>
        </w:rPr>
        <w:t xml:space="preserve"> ולמחוק </w:t>
      </w:r>
      <w:r w:rsidR="00CF07E5">
        <w:rPr>
          <w:rFonts w:ascii="Arial" w:hAnsi="Arial" w:cs="Arial" w:hint="cs"/>
          <w:sz w:val="24"/>
          <w:rtl/>
        </w:rPr>
        <w:t>ספר, לערך את פרטי הספר</w:t>
      </w:r>
      <w:r w:rsidR="00571138">
        <w:rPr>
          <w:rFonts w:ascii="Arial" w:hAnsi="Arial" w:cs="Arial" w:hint="cs"/>
          <w:sz w:val="24"/>
          <w:rtl/>
        </w:rPr>
        <w:t xml:space="preserve"> וגם להציג את כלל ה</w:t>
      </w:r>
      <w:r w:rsidR="004A3E04">
        <w:rPr>
          <w:rFonts w:ascii="Arial" w:hAnsi="Arial" w:cs="Arial" w:hint="cs"/>
          <w:sz w:val="24"/>
          <w:rtl/>
        </w:rPr>
        <w:t>ספרים או לחפש ספר על פי פרמטרים</w:t>
      </w:r>
      <w:r w:rsidR="00571138">
        <w:rPr>
          <w:rFonts w:ascii="Arial" w:hAnsi="Arial" w:cs="Arial" w:hint="cs"/>
          <w:sz w:val="24"/>
          <w:rtl/>
        </w:rPr>
        <w:t>.</w:t>
      </w:r>
    </w:p>
    <w:p w14:paraId="5803E76E" w14:textId="3D97798A" w:rsidR="00B70F9D" w:rsidRDefault="00B70F9D" w:rsidP="00CF07E5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3A96B921" w14:textId="0F0F2A61" w:rsidR="00CF07E5" w:rsidRDefault="00CF07E5" w:rsidP="00CF07E5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2638DACC" wp14:editId="58947306">
            <wp:extent cx="2952439" cy="2324100"/>
            <wp:effectExtent l="0" t="0" r="635" b="0"/>
            <wp:docPr id="12909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683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6047" cy="23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F347" w14:textId="77777777" w:rsidR="0002620F" w:rsidRDefault="0002620F" w:rsidP="0002620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6EA55AF3" w14:textId="46AD46B1" w:rsidR="0002620F" w:rsidRDefault="0003503C" w:rsidP="0002620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007DCFA4" wp14:editId="633A4157">
            <wp:extent cx="5761355" cy="1019810"/>
            <wp:effectExtent l="0" t="0" r="0" b="8890"/>
            <wp:docPr id="1418390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069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C8CA" w14:textId="77777777" w:rsidR="00532871" w:rsidRDefault="00532871" w:rsidP="00532871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</w:p>
    <w:p w14:paraId="69C7172A" w14:textId="6440114D" w:rsidR="00532871" w:rsidRDefault="00532871" w:rsidP="00532871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651975B1" wp14:editId="471AE4A0">
            <wp:extent cx="5761355" cy="1566545"/>
            <wp:effectExtent l="0" t="0" r="0" b="0"/>
            <wp:docPr id="414033647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3647" name="Picture 1" descr="A screenshot of a search box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FB2D" w14:textId="658160D6" w:rsidR="00231831" w:rsidRDefault="00042E63" w:rsidP="00231831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הוספת ספר ומחיקת ספר מכילים את אותם התנאים כמו הוספת ומחיקת עובד בסעיף</w:t>
      </w:r>
      <w:r w:rsidR="00D9096F">
        <w:rPr>
          <w:rFonts w:ascii="Arial" w:hAnsi="Arial" w:cs="Arial" w:hint="cs"/>
          <w:sz w:val="24"/>
          <w:rtl/>
        </w:rPr>
        <w:t xml:space="preserve"> קודם.</w:t>
      </w:r>
    </w:p>
    <w:p w14:paraId="622C023B" w14:textId="281D53F9" w:rsidR="00D9096F" w:rsidRDefault="001F1C0B" w:rsidP="00D9096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024A5153" wp14:editId="143CF310">
            <wp:simplePos x="0" y="0"/>
            <wp:positionH relativeFrom="column">
              <wp:posOffset>-471170</wp:posOffset>
            </wp:positionH>
            <wp:positionV relativeFrom="paragraph">
              <wp:posOffset>188595</wp:posOffset>
            </wp:positionV>
            <wp:extent cx="2781300" cy="2257425"/>
            <wp:effectExtent l="0" t="0" r="0" b="9525"/>
            <wp:wrapNone/>
            <wp:docPr id="1665165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65118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42A8" w14:textId="082B3653" w:rsidR="00D9096F" w:rsidRDefault="001F1C0B" w:rsidP="00D9096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7BD5E7E" wp14:editId="31116C8B">
            <wp:simplePos x="0" y="0"/>
            <wp:positionH relativeFrom="column">
              <wp:posOffset>2691130</wp:posOffset>
            </wp:positionH>
            <wp:positionV relativeFrom="paragraph">
              <wp:posOffset>142875</wp:posOffset>
            </wp:positionV>
            <wp:extent cx="2901950" cy="1323975"/>
            <wp:effectExtent l="0" t="0" r="0" b="9525"/>
            <wp:wrapNone/>
            <wp:docPr id="57412565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25659" name="Picture 1" descr="A screenshot of a computer erro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E203E" w14:textId="77777777" w:rsidR="0041583D" w:rsidRDefault="0041583D" w:rsidP="0041583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100773E9" w14:textId="77777777" w:rsidR="0041583D" w:rsidRDefault="0041583D" w:rsidP="0041583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6DD77BD9" w14:textId="77777777" w:rsidR="0041583D" w:rsidRDefault="0041583D" w:rsidP="0041583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52A22E0E" w14:textId="77777777" w:rsidR="0041583D" w:rsidRDefault="0041583D" w:rsidP="0041583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169160E0" w14:textId="77777777" w:rsidR="0041583D" w:rsidRDefault="0041583D" w:rsidP="0041583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6E336510" w14:textId="77777777" w:rsidR="0041583D" w:rsidRDefault="0041583D" w:rsidP="0041583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02992CEA" w14:textId="1A155272" w:rsidR="0041583D" w:rsidRDefault="009844CA" w:rsidP="0041583D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lastRenderedPageBreak/>
        <w:t>עריכת ספר ניתן לבצע רק לאחר בחירת הספר</w:t>
      </w:r>
    </w:p>
    <w:p w14:paraId="63A588FB" w14:textId="77777777" w:rsidR="00AB406F" w:rsidRDefault="00AB406F" w:rsidP="00AB406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4B9B3117" w14:textId="24EA4E5A" w:rsidR="009844CA" w:rsidRDefault="009844CA" w:rsidP="009844CA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4BCC8DE3" wp14:editId="016C2A57">
            <wp:extent cx="2838450" cy="3267075"/>
            <wp:effectExtent l="0" t="0" r="0" b="9525"/>
            <wp:docPr id="17928965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6568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869" w14:textId="506E2C00" w:rsidR="00AB406F" w:rsidRDefault="00AB406F" w:rsidP="00AB406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2D9AE7D3" wp14:editId="2ABC4BBE">
            <wp:extent cx="2771775" cy="3305175"/>
            <wp:effectExtent l="0" t="0" r="9525" b="9525"/>
            <wp:docPr id="1091930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004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5DD" w14:textId="77777777" w:rsidR="00AB406F" w:rsidRDefault="00AB406F" w:rsidP="00AB406F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5035E0B5" w14:textId="3DFA6848" w:rsidR="00AB406F" w:rsidRDefault="00AB406F">
      <w:pPr>
        <w:spacing w:after="0" w:line="240" w:lineRule="auto"/>
        <w:rPr>
          <w:rFonts w:ascii="Arial" w:eastAsiaTheme="minorEastAsia" w:hAnsi="Arial" w:cs="Arial"/>
          <w:sz w:val="24"/>
          <w:szCs w:val="24"/>
          <w:rtl/>
          <w:lang w:eastAsia="nl-NL"/>
        </w:rPr>
      </w:pPr>
      <w:r>
        <w:rPr>
          <w:rFonts w:ascii="Arial" w:hAnsi="Arial" w:cs="Arial"/>
          <w:sz w:val="24"/>
          <w:rtl/>
        </w:rPr>
        <w:br w:type="page"/>
      </w:r>
    </w:p>
    <w:p w14:paraId="4A7F548B" w14:textId="669CCF3F" w:rsidR="00AB406F" w:rsidRDefault="0033154F" w:rsidP="00CB641F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 חלון </w:t>
      </w:r>
      <w:r w:rsidR="00097BC2" w:rsidRPr="00CC0B6C">
        <w:rPr>
          <w:rFonts w:ascii="Arial" w:hAnsi="Arial" w:cs="Arial" w:hint="cs"/>
          <w:sz w:val="24"/>
          <w:rtl/>
        </w:rPr>
        <w:t xml:space="preserve">"ניהול </w:t>
      </w:r>
      <w:r w:rsidR="00097BC2">
        <w:rPr>
          <w:rFonts w:ascii="Arial" w:hAnsi="Arial" w:cs="Arial" w:hint="cs"/>
          <w:sz w:val="24"/>
          <w:rtl/>
        </w:rPr>
        <w:t>חברים</w:t>
      </w:r>
      <w:r w:rsidR="00097BC2" w:rsidRPr="00CC0B6C">
        <w:rPr>
          <w:rFonts w:ascii="Arial" w:hAnsi="Arial" w:cs="Arial" w:hint="cs"/>
          <w:sz w:val="24"/>
          <w:rtl/>
        </w:rPr>
        <w:t>", בחלון זה ניתן להוסיף</w:t>
      </w:r>
      <w:r w:rsidR="00097BC2">
        <w:rPr>
          <w:rFonts w:ascii="Arial" w:hAnsi="Arial" w:cs="Arial" w:hint="cs"/>
          <w:sz w:val="24"/>
          <w:rtl/>
        </w:rPr>
        <w:t xml:space="preserve"> ולמחוק </w:t>
      </w:r>
      <w:r w:rsidR="00936C5C">
        <w:rPr>
          <w:rFonts w:ascii="Arial" w:hAnsi="Arial" w:cs="Arial" w:hint="cs"/>
          <w:sz w:val="24"/>
          <w:rtl/>
        </w:rPr>
        <w:t>חבר (מועדון)</w:t>
      </w:r>
      <w:r w:rsidR="00097BC2">
        <w:rPr>
          <w:rFonts w:ascii="Arial" w:hAnsi="Arial" w:cs="Arial" w:hint="cs"/>
          <w:sz w:val="24"/>
          <w:rtl/>
        </w:rPr>
        <w:t xml:space="preserve">, לערך את פרטי </w:t>
      </w:r>
      <w:r w:rsidR="00936C5C">
        <w:rPr>
          <w:rFonts w:ascii="Arial" w:hAnsi="Arial" w:cs="Arial" w:hint="cs"/>
          <w:sz w:val="24"/>
          <w:rtl/>
        </w:rPr>
        <w:t>החבר</w:t>
      </w:r>
      <w:r w:rsidR="00097BC2">
        <w:rPr>
          <w:rFonts w:ascii="Arial" w:hAnsi="Arial" w:cs="Arial" w:hint="cs"/>
          <w:sz w:val="24"/>
          <w:rtl/>
        </w:rPr>
        <w:t xml:space="preserve"> וגם להציג את כלל </w:t>
      </w:r>
      <w:r w:rsidR="00936C5C">
        <w:rPr>
          <w:rFonts w:ascii="Arial" w:hAnsi="Arial" w:cs="Arial" w:hint="cs"/>
          <w:sz w:val="24"/>
          <w:rtl/>
        </w:rPr>
        <w:t>החברים</w:t>
      </w:r>
      <w:r w:rsidR="00097BC2">
        <w:rPr>
          <w:rFonts w:ascii="Arial" w:hAnsi="Arial" w:cs="Arial" w:hint="cs"/>
          <w:sz w:val="24"/>
          <w:rtl/>
        </w:rPr>
        <w:t xml:space="preserve"> או לחפש </w:t>
      </w:r>
      <w:r w:rsidR="00936C5C">
        <w:rPr>
          <w:rFonts w:ascii="Arial" w:hAnsi="Arial" w:cs="Arial" w:hint="cs"/>
          <w:sz w:val="24"/>
          <w:rtl/>
        </w:rPr>
        <w:t>חבר</w:t>
      </w:r>
      <w:r w:rsidR="00097BC2">
        <w:rPr>
          <w:rFonts w:ascii="Arial" w:hAnsi="Arial" w:cs="Arial" w:hint="cs"/>
          <w:sz w:val="24"/>
          <w:rtl/>
        </w:rPr>
        <w:t xml:space="preserve"> על פי פרמטרים.</w:t>
      </w:r>
    </w:p>
    <w:p w14:paraId="2FA42A5D" w14:textId="258A053B" w:rsidR="0097408D" w:rsidRDefault="00EC100F" w:rsidP="0097408D">
      <w:pPr>
        <w:bidi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3AF765E0" wp14:editId="19E14647">
            <wp:extent cx="2609942" cy="1685925"/>
            <wp:effectExtent l="0" t="0" r="0" b="0"/>
            <wp:docPr id="1233717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17527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3488" cy="16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5297" w14:textId="57DB1CE9" w:rsidR="0097408D" w:rsidRDefault="0097408D" w:rsidP="0097408D">
      <w:pPr>
        <w:bidi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0BF0EA0B" wp14:editId="29570AB3">
            <wp:extent cx="5761355" cy="2201545"/>
            <wp:effectExtent l="0" t="0" r="0" b="8255"/>
            <wp:docPr id="152108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83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4121" w14:textId="77777777" w:rsidR="00A039F9" w:rsidRDefault="00A039F9" w:rsidP="00A039F9">
      <w:pPr>
        <w:bidi/>
        <w:rPr>
          <w:rFonts w:ascii="Arial" w:hAnsi="Arial" w:cs="Arial"/>
          <w:sz w:val="24"/>
          <w:rtl/>
        </w:rPr>
      </w:pPr>
    </w:p>
    <w:p w14:paraId="60DF1971" w14:textId="6C5468CF" w:rsidR="00A039F9" w:rsidRDefault="00A039F9" w:rsidP="00A039F9">
      <w:pPr>
        <w:bidi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7D45AD8E" wp14:editId="5AE93ED8">
            <wp:extent cx="5761355" cy="1818005"/>
            <wp:effectExtent l="0" t="0" r="0" b="0"/>
            <wp:docPr id="1630926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6298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3DD" w14:textId="77777777" w:rsidR="00A039F9" w:rsidRDefault="00A039F9" w:rsidP="00A039F9">
      <w:pPr>
        <w:bidi/>
        <w:rPr>
          <w:rFonts w:ascii="Arial" w:hAnsi="Arial" w:cs="Arial"/>
          <w:sz w:val="24"/>
          <w:rtl/>
        </w:rPr>
      </w:pPr>
    </w:p>
    <w:p w14:paraId="43A3E4B6" w14:textId="3077F9A7" w:rsidR="00A039F9" w:rsidRDefault="00A039F9" w:rsidP="00A039F9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244FEB0E" wp14:editId="1F67D8CD">
            <wp:extent cx="2647950" cy="1771650"/>
            <wp:effectExtent l="0" t="0" r="0" b="0"/>
            <wp:docPr id="2012850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053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0D1">
        <w:rPr>
          <w:noProof/>
          <w14:ligatures w14:val="none"/>
        </w:rPr>
        <w:drawing>
          <wp:inline distT="0" distB="0" distL="0" distR="0" wp14:anchorId="4989BB50" wp14:editId="4B2F3CCD">
            <wp:extent cx="3138370" cy="1504950"/>
            <wp:effectExtent l="0" t="0" r="5080" b="0"/>
            <wp:docPr id="138710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49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3837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D97C" w14:textId="495CAE91" w:rsidR="001B7F6D" w:rsidRDefault="001B7F6D" w:rsidP="001B7F6D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03A1C726" wp14:editId="5FC8B5D0">
            <wp:extent cx="2294890" cy="2099900"/>
            <wp:effectExtent l="0" t="0" r="0" b="0"/>
            <wp:docPr id="1958242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42665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04614" cy="21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1314" w14:textId="493D923C" w:rsidR="008051C7" w:rsidRPr="00750482" w:rsidRDefault="00A570B1" w:rsidP="00750482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4E0E3937" wp14:editId="3F1367F4">
            <wp:extent cx="2352021" cy="2143125"/>
            <wp:effectExtent l="0" t="0" r="0" b="0"/>
            <wp:docPr id="1736832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2369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8194" cy="21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4C4" w14:textId="77777777" w:rsidR="00750482" w:rsidRDefault="00750482" w:rsidP="00750482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חלון </w:t>
      </w:r>
      <w:r w:rsidRPr="004B552E">
        <w:rPr>
          <w:rFonts w:ascii="Arial" w:hAnsi="Arial" w:cs="Arial" w:hint="cs"/>
          <w:sz w:val="24"/>
          <w:rtl/>
        </w:rPr>
        <w:t xml:space="preserve">"ניהול השאלות", בחלון זה ניתן להוסיף </w:t>
      </w:r>
      <w:r>
        <w:rPr>
          <w:rFonts w:ascii="Arial" w:hAnsi="Arial" w:cs="Arial" w:hint="cs"/>
          <w:sz w:val="24"/>
          <w:rtl/>
        </w:rPr>
        <w:t>השאלת ספר למערכת, לעדכן על החזרת ספר ולהציג את כל ההשאלות.</w:t>
      </w:r>
    </w:p>
    <w:p w14:paraId="12489119" w14:textId="7D4B0BAC" w:rsidR="00750482" w:rsidRDefault="00466856" w:rsidP="00750482">
      <w:pPr>
        <w:bidi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430BC52A" wp14:editId="3597A384">
            <wp:extent cx="3733800" cy="2486025"/>
            <wp:effectExtent l="0" t="0" r="0" b="9525"/>
            <wp:docPr id="24767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724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BC23" w14:textId="77777777" w:rsidR="00466856" w:rsidRDefault="00466856" w:rsidP="00466856">
      <w:pPr>
        <w:bidi/>
        <w:rPr>
          <w:rFonts w:ascii="Arial" w:hAnsi="Arial" w:cs="Arial"/>
          <w:sz w:val="24"/>
          <w:rtl/>
        </w:rPr>
      </w:pPr>
    </w:p>
    <w:p w14:paraId="563BA409" w14:textId="52E6D683" w:rsidR="00466856" w:rsidRDefault="00466856" w:rsidP="00466856">
      <w:pPr>
        <w:bidi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7CC0441A" wp14:editId="7701A02A">
            <wp:extent cx="3819525" cy="2219325"/>
            <wp:effectExtent l="0" t="0" r="9525" b="9525"/>
            <wp:docPr id="14935902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90299" name="Picture 1" descr="A screenshot of a computer scree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5ECF" w14:textId="77777777" w:rsidR="00466856" w:rsidRDefault="00466856" w:rsidP="00466856">
      <w:pPr>
        <w:bidi/>
        <w:rPr>
          <w:rFonts w:ascii="Arial" w:hAnsi="Arial" w:cs="Arial"/>
          <w:sz w:val="24"/>
          <w:rtl/>
        </w:rPr>
      </w:pPr>
    </w:p>
    <w:p w14:paraId="5820C1E0" w14:textId="7BBA8271" w:rsidR="00132891" w:rsidRDefault="00132891">
      <w:pPr>
        <w:spacing w:after="0" w:line="24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14:paraId="585D82D3" w14:textId="4B05E150" w:rsidR="00466856" w:rsidRDefault="000C1B27" w:rsidP="00466856">
      <w:pPr>
        <w:bidi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lastRenderedPageBreak/>
        <w:t>במסך ההוספה יש לשייך ספר לעובד</w:t>
      </w:r>
      <w:r w:rsidR="00787DC9">
        <w:rPr>
          <w:rFonts w:ascii="Arial" w:hAnsi="Arial" w:cs="Arial" w:hint="cs"/>
          <w:sz w:val="24"/>
          <w:rtl/>
        </w:rPr>
        <w:t>, ניתן לשייך רק בפר שבסטטוס "פנוי" אחרת תתקבל שגיאה.</w:t>
      </w:r>
      <w:r w:rsidR="00132891">
        <w:rPr>
          <w:rFonts w:ascii="Arial" w:hAnsi="Arial" w:cs="Arial"/>
          <w:sz w:val="24"/>
          <w:rtl/>
        </w:rPr>
        <w:br/>
      </w:r>
      <w:r w:rsidR="00132891">
        <w:rPr>
          <w:rFonts w:ascii="Arial" w:hAnsi="Arial" w:cs="Arial" w:hint="cs"/>
          <w:sz w:val="24"/>
          <w:rtl/>
        </w:rPr>
        <w:t>ניתן לוודא את פרטי חבר המועדון והספר הרצוי בחלונות המתאימים אשר הוצגו קודם, לאחר הבירור של ה-</w:t>
      </w:r>
      <w:r w:rsidR="00132891">
        <w:rPr>
          <w:rFonts w:ascii="Arial" w:hAnsi="Arial" w:cs="Arial"/>
          <w:sz w:val="24"/>
        </w:rPr>
        <w:t>ID</w:t>
      </w:r>
      <w:r w:rsidR="00132891">
        <w:rPr>
          <w:rFonts w:ascii="Arial" w:hAnsi="Arial" w:cs="Arial" w:hint="cs"/>
          <w:sz w:val="24"/>
          <w:rtl/>
        </w:rPr>
        <w:t xml:space="preserve"> שלהם ניתן לבצע בחלון ההוספה את ההשאלה.</w:t>
      </w:r>
    </w:p>
    <w:p w14:paraId="68781E50" w14:textId="089BED10" w:rsidR="00787DC9" w:rsidRDefault="00787DC9" w:rsidP="00787DC9">
      <w:pPr>
        <w:bidi/>
        <w:rPr>
          <w:noProof/>
          <w:rtl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1A49FE03" wp14:editId="23A27C9A">
            <wp:extent cx="2790825" cy="1600200"/>
            <wp:effectExtent l="0" t="0" r="9525" b="0"/>
            <wp:docPr id="163571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55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C77" w:rsidRPr="00103C77">
        <w:rPr>
          <w:noProof/>
          <w14:ligatures w14:val="none"/>
        </w:rPr>
        <w:t xml:space="preserve"> </w:t>
      </w:r>
      <w:r w:rsidR="00103C77">
        <w:rPr>
          <w:noProof/>
          <w14:ligatures w14:val="none"/>
        </w:rPr>
        <w:drawing>
          <wp:inline distT="0" distB="0" distL="0" distR="0" wp14:anchorId="21BBA71A" wp14:editId="3706529C">
            <wp:extent cx="2133600" cy="1419225"/>
            <wp:effectExtent l="0" t="0" r="0" b="9525"/>
            <wp:docPr id="574097663" name="Picture 1" descr="A yellow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7663" name="Picture 1" descr="A yellow triangle with black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707" w14:textId="77777777" w:rsidR="00132891" w:rsidRDefault="00132891" w:rsidP="00132891">
      <w:pPr>
        <w:bidi/>
        <w:rPr>
          <w:rFonts w:ascii="Arial" w:hAnsi="Arial" w:cs="Arial"/>
          <w:sz w:val="24"/>
          <w:rtl/>
        </w:rPr>
      </w:pPr>
    </w:p>
    <w:p w14:paraId="35E10CCD" w14:textId="200E0D64" w:rsidR="00103C77" w:rsidRDefault="007E07C2" w:rsidP="00103C77">
      <w:pPr>
        <w:bidi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ניתן</w:t>
      </w:r>
      <w:r w:rsidR="008A0E65">
        <w:rPr>
          <w:rFonts w:ascii="Arial" w:hAnsi="Arial" w:cs="Arial" w:hint="cs"/>
          <w:sz w:val="24"/>
          <w:rtl/>
        </w:rPr>
        <w:t xml:space="preserve"> לחפש </w:t>
      </w:r>
      <w:r w:rsidR="003D3A03">
        <w:rPr>
          <w:rFonts w:ascii="Arial" w:hAnsi="Arial" w:cs="Arial" w:hint="cs"/>
          <w:sz w:val="24"/>
          <w:rtl/>
        </w:rPr>
        <w:t>השאלה</w:t>
      </w:r>
      <w:r w:rsidR="008A0E65">
        <w:rPr>
          <w:rFonts w:ascii="Arial" w:hAnsi="Arial" w:cs="Arial" w:hint="cs"/>
          <w:sz w:val="24"/>
          <w:rtl/>
        </w:rPr>
        <w:t xml:space="preserve"> ולבצע לו החזרה, את ההחזרה ניתן לבצע רק אם ה</w:t>
      </w:r>
      <w:r w:rsidR="00B17AC4">
        <w:rPr>
          <w:rFonts w:ascii="Arial" w:hAnsi="Arial" w:cs="Arial" w:hint="cs"/>
          <w:sz w:val="24"/>
          <w:rtl/>
        </w:rPr>
        <w:t>ספר בסטטוס "בשימוש"</w:t>
      </w:r>
    </w:p>
    <w:p w14:paraId="720C1764" w14:textId="3C4EE2B1" w:rsidR="007E07C2" w:rsidRPr="00750482" w:rsidRDefault="007E07C2" w:rsidP="007E07C2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395B763F" wp14:editId="02E4616C">
            <wp:extent cx="6206985" cy="1238250"/>
            <wp:effectExtent l="0" t="0" r="3810" b="0"/>
            <wp:docPr id="2271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202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3499" cy="12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821B" w14:textId="77777777" w:rsidR="00750482" w:rsidRDefault="00750482" w:rsidP="00750482">
      <w:pPr>
        <w:bidi/>
        <w:rPr>
          <w:rFonts w:ascii="Arial" w:hAnsi="Arial" w:cs="Arial"/>
          <w:sz w:val="24"/>
          <w:rtl/>
        </w:rPr>
      </w:pPr>
    </w:p>
    <w:p w14:paraId="42A9B3D5" w14:textId="4298E0E1" w:rsidR="005868C4" w:rsidRDefault="005868C4" w:rsidP="005868C4">
      <w:pPr>
        <w:bidi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וניתן לראות את כל ההשאלות וההחזרות</w:t>
      </w:r>
      <w:r w:rsidR="00ED0CC6">
        <w:rPr>
          <w:rFonts w:ascii="Arial" w:hAnsi="Arial" w:cs="Arial" w:hint="cs"/>
          <w:sz w:val="24"/>
          <w:rtl/>
        </w:rPr>
        <w:t xml:space="preserve"> שבוצעו במערכת</w:t>
      </w:r>
    </w:p>
    <w:p w14:paraId="5D1864A0" w14:textId="61F9B64B" w:rsidR="005868C4" w:rsidRDefault="005868C4" w:rsidP="005868C4">
      <w:pPr>
        <w:bidi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43D33589" wp14:editId="595B7748">
            <wp:extent cx="6044945" cy="1800225"/>
            <wp:effectExtent l="0" t="0" r="0" b="0"/>
            <wp:docPr id="1706524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4900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46601" cy="18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710" w14:textId="77777777" w:rsidR="00ED0CC6" w:rsidRDefault="00ED0CC6" w:rsidP="00ED0CC6">
      <w:pPr>
        <w:bidi/>
        <w:rPr>
          <w:rFonts w:ascii="Arial" w:hAnsi="Arial" w:cs="Arial"/>
          <w:sz w:val="24"/>
          <w:rtl/>
        </w:rPr>
      </w:pPr>
    </w:p>
    <w:p w14:paraId="4E2E5A03" w14:textId="633FF26A" w:rsidR="00ED0CC6" w:rsidRDefault="00ED0CC6">
      <w:pPr>
        <w:spacing w:after="0" w:line="24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14:paraId="5656230C" w14:textId="57DBB000" w:rsidR="00ED0CC6" w:rsidRDefault="00ED0CC6" w:rsidP="00ED0CC6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חלון </w:t>
      </w:r>
      <w:r w:rsidRPr="004B552E">
        <w:rPr>
          <w:rFonts w:ascii="Arial" w:hAnsi="Arial" w:cs="Arial" w:hint="cs"/>
          <w:sz w:val="24"/>
          <w:rtl/>
        </w:rPr>
        <w:t>"</w:t>
      </w:r>
      <w:r w:rsidR="00521C1A">
        <w:rPr>
          <w:rFonts w:ascii="Arial" w:hAnsi="Arial" w:cs="Arial" w:hint="cs"/>
          <w:sz w:val="24"/>
          <w:rtl/>
        </w:rPr>
        <w:t>רשימת המתנה</w:t>
      </w:r>
      <w:r w:rsidRPr="004B552E">
        <w:rPr>
          <w:rFonts w:ascii="Arial" w:hAnsi="Arial" w:cs="Arial" w:hint="cs"/>
          <w:sz w:val="24"/>
          <w:rtl/>
        </w:rPr>
        <w:t xml:space="preserve">", בחלון זה ניתן </w:t>
      </w:r>
      <w:r w:rsidR="00521C1A">
        <w:rPr>
          <w:rFonts w:ascii="Arial" w:hAnsi="Arial" w:cs="Arial" w:hint="cs"/>
          <w:sz w:val="24"/>
          <w:rtl/>
        </w:rPr>
        <w:t xml:space="preserve">להציג את כל הספרים שכרגע בהשאלה (בסטטוס "בשימוש"), </w:t>
      </w:r>
      <w:r w:rsidR="00936407">
        <w:rPr>
          <w:rFonts w:ascii="Arial" w:hAnsi="Arial" w:cs="Arial" w:hint="cs"/>
          <w:sz w:val="24"/>
          <w:rtl/>
        </w:rPr>
        <w:t xml:space="preserve">ניתן להוסיף חבר מועדון לרשימת ההמתנה (רק בתנאי שנספר בשימוש, אם הספר פנוי לא ניתן לעשות זאת) </w:t>
      </w:r>
      <w:r w:rsidR="00125AD8">
        <w:rPr>
          <w:rFonts w:ascii="Arial" w:hAnsi="Arial" w:cs="Arial" w:hint="cs"/>
          <w:sz w:val="24"/>
          <w:rtl/>
        </w:rPr>
        <w:t>וניתן להציג רשימת המתנה על פי ספר</w:t>
      </w:r>
    </w:p>
    <w:p w14:paraId="1A4222AF" w14:textId="24B7B04B" w:rsidR="00751C1D" w:rsidRDefault="00751C1D" w:rsidP="00993D58">
      <w:pPr>
        <w:bidi/>
        <w:ind w:left="360"/>
        <w:rPr>
          <w:rFonts w:ascii="Arial" w:hAnsi="Arial" w:cs="Arial"/>
          <w:sz w:val="24"/>
        </w:rPr>
      </w:pPr>
    </w:p>
    <w:p w14:paraId="512CA2A2" w14:textId="47EBA13B" w:rsidR="00993D58" w:rsidRPr="00993D58" w:rsidRDefault="00993D58" w:rsidP="00993D58">
      <w:pPr>
        <w:bidi/>
        <w:ind w:left="360"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35952834" wp14:editId="36342F94">
            <wp:extent cx="3343275" cy="2857500"/>
            <wp:effectExtent l="0" t="0" r="9525" b="0"/>
            <wp:docPr id="19820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131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F8E5" w14:textId="4922834D" w:rsidR="008F0D83" w:rsidRDefault="008F0D83" w:rsidP="008F0D83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4C13EB14" wp14:editId="335C7195">
            <wp:extent cx="5761355" cy="3005455"/>
            <wp:effectExtent l="0" t="0" r="0" b="4445"/>
            <wp:docPr id="115338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8240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D17" w14:textId="77777777" w:rsidR="00751C1D" w:rsidRDefault="00751C1D" w:rsidP="00751C1D">
      <w:pPr>
        <w:bidi/>
        <w:rPr>
          <w:rFonts w:ascii="Arial" w:hAnsi="Arial" w:cs="Arial"/>
          <w:sz w:val="24"/>
        </w:rPr>
      </w:pPr>
    </w:p>
    <w:p w14:paraId="5942014C" w14:textId="39DFDA0B" w:rsidR="00751C1D" w:rsidRDefault="00EB51C0" w:rsidP="00751C1D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5BBCB6A1" wp14:editId="6CCB7407">
            <wp:extent cx="5761355" cy="1910715"/>
            <wp:effectExtent l="0" t="0" r="0" b="0"/>
            <wp:docPr id="8085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44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68E5" w14:textId="77777777" w:rsidR="00EB51C0" w:rsidRDefault="00EB51C0" w:rsidP="00EB51C0">
      <w:pPr>
        <w:bidi/>
        <w:rPr>
          <w:rFonts w:ascii="Arial" w:hAnsi="Arial" w:cs="Arial"/>
          <w:sz w:val="24"/>
        </w:rPr>
      </w:pPr>
    </w:p>
    <w:p w14:paraId="22FF050F" w14:textId="1BCC1BBC" w:rsidR="00EB51C0" w:rsidRPr="008F0D83" w:rsidRDefault="00A91CA5" w:rsidP="00EB51C0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0050C568" wp14:editId="35B1CC8C">
            <wp:extent cx="3057525" cy="1771650"/>
            <wp:effectExtent l="0" t="0" r="9525" b="0"/>
            <wp:docPr id="1163831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31812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28C0" w14:textId="77777777" w:rsidR="0062477C" w:rsidRDefault="0062477C" w:rsidP="0062477C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1B03FA0B" w14:textId="77777777" w:rsidR="0062477C" w:rsidRDefault="0062477C" w:rsidP="0062477C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3D36A761" w14:textId="77777777" w:rsidR="0062477C" w:rsidRDefault="0062477C" w:rsidP="0062477C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  <w:rtl/>
        </w:rPr>
      </w:pPr>
    </w:p>
    <w:p w14:paraId="437934BD" w14:textId="73DB1FB4" w:rsidR="00ED0CC6" w:rsidRPr="0080186A" w:rsidRDefault="001854E7" w:rsidP="0080186A">
      <w:pPr>
        <w:bidi/>
        <w:rPr>
          <w:rFonts w:ascii="Arial" w:hAnsi="Arial" w:cs="Arial"/>
          <w:sz w:val="24"/>
        </w:rPr>
      </w:pPr>
      <w:r w:rsidRPr="0080186A">
        <w:rPr>
          <w:rFonts w:ascii="Arial" w:hAnsi="Arial" w:cs="Arial"/>
          <w:sz w:val="24"/>
        </w:rPr>
        <w:t xml:space="preserve"> </w:t>
      </w:r>
    </w:p>
    <w:p w14:paraId="3BD8FE20" w14:textId="3F6A8F83" w:rsidR="0080186A" w:rsidRDefault="0080186A" w:rsidP="0080186A">
      <w:pPr>
        <w:pStyle w:val="ListParagraph"/>
        <w:numPr>
          <w:ilvl w:val="0"/>
          <w:numId w:val="23"/>
        </w:numPr>
        <w:bidi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חלון </w:t>
      </w:r>
      <w:r w:rsidRPr="004B552E">
        <w:rPr>
          <w:rFonts w:ascii="Arial" w:hAnsi="Arial" w:cs="Arial" w:hint="cs"/>
          <w:sz w:val="24"/>
          <w:rtl/>
        </w:rPr>
        <w:t>"</w:t>
      </w:r>
      <w:r>
        <w:rPr>
          <w:rFonts w:ascii="Arial" w:hAnsi="Arial" w:cs="Arial" w:hint="cs"/>
          <w:sz w:val="24"/>
          <w:rtl/>
        </w:rPr>
        <w:t>דוחות וסטטיסטיקה</w:t>
      </w:r>
      <w:r w:rsidRPr="004B552E">
        <w:rPr>
          <w:rFonts w:ascii="Arial" w:hAnsi="Arial" w:cs="Arial" w:hint="cs"/>
          <w:sz w:val="24"/>
          <w:rtl/>
        </w:rPr>
        <w:t xml:space="preserve">", </w:t>
      </w:r>
      <w:r w:rsidR="00203289">
        <w:rPr>
          <w:rFonts w:ascii="Arial" w:hAnsi="Arial" w:cs="Arial" w:hint="cs"/>
          <w:sz w:val="24"/>
          <w:rtl/>
        </w:rPr>
        <w:t>בחלון זה ניתן:</w:t>
      </w:r>
    </w:p>
    <w:p w14:paraId="71ADE982" w14:textId="3E2901CE" w:rsidR="00203289" w:rsidRDefault="00203289" w:rsidP="00203289">
      <w:pPr>
        <w:bidi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למצוא את כל ההשאלות מתאריך מסוים:</w:t>
      </w:r>
    </w:p>
    <w:p w14:paraId="4747E20D" w14:textId="1A0AA226" w:rsidR="00203289" w:rsidRPr="00203289" w:rsidRDefault="00A740D2" w:rsidP="00203289">
      <w:pPr>
        <w:bidi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24FB5AC8" wp14:editId="33635F42">
            <wp:extent cx="5044901" cy="2047875"/>
            <wp:effectExtent l="0" t="0" r="3810" b="0"/>
            <wp:docPr id="62019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9378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46033" cy="20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D73C" w14:textId="214C45FC" w:rsidR="0080186A" w:rsidRDefault="00A740D2" w:rsidP="0080186A">
      <w:pPr>
        <w:bidi/>
        <w:ind w:left="36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lastRenderedPageBreak/>
        <w:t>נית</w:t>
      </w:r>
      <w:r w:rsidR="00917233">
        <w:rPr>
          <w:rFonts w:ascii="Arial" w:hAnsi="Arial" w:cs="Arial" w:hint="cs"/>
          <w:sz w:val="24"/>
          <w:rtl/>
        </w:rPr>
        <w:t>ן לראות את כל ההשאלות שהוחזרו:</w:t>
      </w:r>
    </w:p>
    <w:p w14:paraId="6B6CA27E" w14:textId="4313390F" w:rsidR="00917233" w:rsidRDefault="00BA33FE" w:rsidP="00917233">
      <w:pPr>
        <w:bidi/>
        <w:ind w:left="360"/>
        <w:rPr>
          <w:rFonts w:ascii="Arial" w:hAnsi="Arial" w:cs="Arial"/>
          <w:sz w:val="24"/>
          <w:rtl/>
        </w:rPr>
      </w:pPr>
      <w:r>
        <w:rPr>
          <w:noProof/>
          <w14:ligatures w14:val="none"/>
        </w:rPr>
        <w:drawing>
          <wp:inline distT="0" distB="0" distL="0" distR="0" wp14:anchorId="5380D82E" wp14:editId="6E20A7A1">
            <wp:extent cx="5761355" cy="2059940"/>
            <wp:effectExtent l="0" t="0" r="0" b="0"/>
            <wp:docPr id="185171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1715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2D75" w14:textId="77777777" w:rsidR="00B11606" w:rsidRDefault="00B11606" w:rsidP="00B11606">
      <w:pPr>
        <w:bidi/>
        <w:ind w:left="360"/>
        <w:rPr>
          <w:rFonts w:ascii="Arial" w:hAnsi="Arial" w:cs="Arial"/>
          <w:sz w:val="24"/>
        </w:rPr>
      </w:pPr>
    </w:p>
    <w:p w14:paraId="18CAB1BF" w14:textId="502E7409" w:rsidR="00917233" w:rsidRDefault="00917233" w:rsidP="00917233">
      <w:pPr>
        <w:bidi/>
        <w:ind w:left="36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וניתן לראות פופולאריות של ספרים בחלון שמציג עבור כל ספר כמה פעמים השאילו אותו עד היום..</w:t>
      </w:r>
    </w:p>
    <w:p w14:paraId="1D1A87FC" w14:textId="769536D3" w:rsidR="00B11606" w:rsidRPr="0080186A" w:rsidRDefault="00B11606" w:rsidP="00B11606">
      <w:pPr>
        <w:bidi/>
        <w:ind w:left="360"/>
        <w:rPr>
          <w:rFonts w:ascii="Arial" w:hAnsi="Arial" w:cs="Arial"/>
          <w:sz w:val="24"/>
        </w:rPr>
      </w:pPr>
      <w:r>
        <w:rPr>
          <w:noProof/>
          <w14:ligatures w14:val="none"/>
        </w:rPr>
        <w:drawing>
          <wp:inline distT="0" distB="0" distL="0" distR="0" wp14:anchorId="5565380F" wp14:editId="27247796">
            <wp:extent cx="4400550" cy="3038475"/>
            <wp:effectExtent l="0" t="0" r="0" b="9525"/>
            <wp:docPr id="105835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693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B7BB" w14:textId="77777777" w:rsidR="00ED0CC6" w:rsidRPr="00ED0CC6" w:rsidRDefault="00ED0CC6" w:rsidP="00ED0CC6">
      <w:pPr>
        <w:pStyle w:val="ListParagraph"/>
        <w:numPr>
          <w:ilvl w:val="0"/>
          <w:numId w:val="0"/>
        </w:numPr>
        <w:bidi/>
        <w:ind w:left="720"/>
        <w:rPr>
          <w:rFonts w:ascii="Arial" w:hAnsi="Arial" w:cs="Arial"/>
          <w:sz w:val="24"/>
        </w:rPr>
      </w:pPr>
    </w:p>
    <w:sectPr w:rsidR="00ED0CC6" w:rsidRPr="00ED0CC6" w:rsidSect="000C3C10">
      <w:footerReference w:type="default" r:id="rId54"/>
      <w:footerReference w:type="first" r:id="rId55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8BC81" w14:textId="77777777" w:rsidR="000C3C10" w:rsidRDefault="000C3C10">
      <w:r>
        <w:separator/>
      </w:r>
    </w:p>
  </w:endnote>
  <w:endnote w:type="continuationSeparator" w:id="0">
    <w:p w14:paraId="59F2B43A" w14:textId="77777777" w:rsidR="000C3C10" w:rsidRDefault="000C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1231075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1E093" w14:textId="002D0CC7" w:rsidR="00F1146E" w:rsidRDefault="00F1146E">
        <w:pPr>
          <w:pStyle w:val="Footer"/>
          <w:framePr w:wrap="notBeside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7F4B9C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139773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BBA50" w14:textId="283D6501" w:rsidR="000B4F6A" w:rsidRDefault="000B4F6A">
        <w:pPr>
          <w:pStyle w:val="Footer"/>
          <w:framePr w:wrap="notBeside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DC76CD8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5F9EC" w14:textId="77777777" w:rsidR="000C3C10" w:rsidRDefault="000C3C10">
      <w:r>
        <w:separator/>
      </w:r>
    </w:p>
  </w:footnote>
  <w:footnote w:type="continuationSeparator" w:id="0">
    <w:p w14:paraId="0A492465" w14:textId="77777777" w:rsidR="000C3C10" w:rsidRDefault="000C3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2F1AD1"/>
    <w:multiLevelType w:val="hybridMultilevel"/>
    <w:tmpl w:val="DE9A7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9994562"/>
    <w:multiLevelType w:val="hybridMultilevel"/>
    <w:tmpl w:val="25EA0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6" w15:restartNumberingAfterBreak="0">
    <w:nsid w:val="2ADD1A05"/>
    <w:multiLevelType w:val="hybridMultilevel"/>
    <w:tmpl w:val="25EA0498"/>
    <w:lvl w:ilvl="0" w:tplc="DB90DBD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13C4F0E"/>
    <w:multiLevelType w:val="hybridMultilevel"/>
    <w:tmpl w:val="25EA0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D76AD"/>
    <w:multiLevelType w:val="hybridMultilevel"/>
    <w:tmpl w:val="5CA24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558AF"/>
    <w:multiLevelType w:val="hybridMultilevel"/>
    <w:tmpl w:val="5CA2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700ED"/>
    <w:multiLevelType w:val="multilevel"/>
    <w:tmpl w:val="574087B6"/>
    <w:numStyleLink w:val="Philipsbullets"/>
  </w:abstractNum>
  <w:abstractNum w:abstractNumId="22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86768F"/>
    <w:multiLevelType w:val="hybridMultilevel"/>
    <w:tmpl w:val="26B8A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2409484">
    <w:abstractNumId w:val="17"/>
  </w:num>
  <w:num w:numId="2" w16cid:durableId="745687433">
    <w:abstractNumId w:val="15"/>
  </w:num>
  <w:num w:numId="3" w16cid:durableId="686714423">
    <w:abstractNumId w:val="21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1"/>
  </w:num>
  <w:num w:numId="15" w16cid:durableId="1138381478">
    <w:abstractNumId w:val="22"/>
  </w:num>
  <w:num w:numId="16" w16cid:durableId="2053729243">
    <w:abstractNumId w:val="13"/>
  </w:num>
  <w:num w:numId="17" w16cid:durableId="1035693969">
    <w:abstractNumId w:val="10"/>
  </w:num>
  <w:num w:numId="18" w16cid:durableId="487478907">
    <w:abstractNumId w:val="10"/>
  </w:num>
  <w:num w:numId="19" w16cid:durableId="101074031">
    <w:abstractNumId w:val="10"/>
  </w:num>
  <w:num w:numId="20" w16cid:durableId="116683810">
    <w:abstractNumId w:val="10"/>
  </w:num>
  <w:num w:numId="21" w16cid:durableId="1179152706">
    <w:abstractNumId w:val="20"/>
  </w:num>
  <w:num w:numId="22" w16cid:durableId="162664616">
    <w:abstractNumId w:val="19"/>
  </w:num>
  <w:num w:numId="23" w16cid:durableId="1499493823">
    <w:abstractNumId w:val="16"/>
  </w:num>
  <w:num w:numId="24" w16cid:durableId="1885478869">
    <w:abstractNumId w:val="23"/>
  </w:num>
  <w:num w:numId="25" w16cid:durableId="130952224">
    <w:abstractNumId w:val="14"/>
  </w:num>
  <w:num w:numId="26" w16cid:durableId="1077509338">
    <w:abstractNumId w:val="12"/>
  </w:num>
  <w:num w:numId="27" w16cid:durableId="1511398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ar-SA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D9"/>
    <w:rsid w:val="0001308C"/>
    <w:rsid w:val="00014F84"/>
    <w:rsid w:val="000260FC"/>
    <w:rsid w:val="0002620F"/>
    <w:rsid w:val="00032C4C"/>
    <w:rsid w:val="0003503C"/>
    <w:rsid w:val="00035A19"/>
    <w:rsid w:val="00041371"/>
    <w:rsid w:val="00042E63"/>
    <w:rsid w:val="0004502F"/>
    <w:rsid w:val="0004621B"/>
    <w:rsid w:val="00047D5C"/>
    <w:rsid w:val="00056E22"/>
    <w:rsid w:val="00081964"/>
    <w:rsid w:val="00081EF4"/>
    <w:rsid w:val="00086922"/>
    <w:rsid w:val="00091FB2"/>
    <w:rsid w:val="000943AB"/>
    <w:rsid w:val="0009471A"/>
    <w:rsid w:val="00097BC2"/>
    <w:rsid w:val="000B17C8"/>
    <w:rsid w:val="000B4F6A"/>
    <w:rsid w:val="000C1B27"/>
    <w:rsid w:val="000C3C10"/>
    <w:rsid w:val="000D1E74"/>
    <w:rsid w:val="000D2E72"/>
    <w:rsid w:val="000E24B3"/>
    <w:rsid w:val="000F129A"/>
    <w:rsid w:val="000F1DF6"/>
    <w:rsid w:val="000F2014"/>
    <w:rsid w:val="000F2F8C"/>
    <w:rsid w:val="000F713C"/>
    <w:rsid w:val="00101C7A"/>
    <w:rsid w:val="00103C77"/>
    <w:rsid w:val="001176F5"/>
    <w:rsid w:val="00117A79"/>
    <w:rsid w:val="00121365"/>
    <w:rsid w:val="00124843"/>
    <w:rsid w:val="00125AD8"/>
    <w:rsid w:val="00132891"/>
    <w:rsid w:val="0014521C"/>
    <w:rsid w:val="00151D27"/>
    <w:rsid w:val="001611AC"/>
    <w:rsid w:val="00163145"/>
    <w:rsid w:val="0016378F"/>
    <w:rsid w:val="00176325"/>
    <w:rsid w:val="001854E7"/>
    <w:rsid w:val="00192B9C"/>
    <w:rsid w:val="00195ADF"/>
    <w:rsid w:val="00195C05"/>
    <w:rsid w:val="001A19B9"/>
    <w:rsid w:val="001A1A3F"/>
    <w:rsid w:val="001B3DDF"/>
    <w:rsid w:val="001B7F6D"/>
    <w:rsid w:val="001C2732"/>
    <w:rsid w:val="001E1A26"/>
    <w:rsid w:val="001E388F"/>
    <w:rsid w:val="001E4783"/>
    <w:rsid w:val="001F1C0B"/>
    <w:rsid w:val="001F4DBA"/>
    <w:rsid w:val="00203289"/>
    <w:rsid w:val="00204F94"/>
    <w:rsid w:val="00205E8C"/>
    <w:rsid w:val="002118AA"/>
    <w:rsid w:val="002200B8"/>
    <w:rsid w:val="00221DD3"/>
    <w:rsid w:val="00226AA9"/>
    <w:rsid w:val="00231831"/>
    <w:rsid w:val="002328AB"/>
    <w:rsid w:val="00235CAC"/>
    <w:rsid w:val="00242321"/>
    <w:rsid w:val="0024641E"/>
    <w:rsid w:val="00255825"/>
    <w:rsid w:val="00262436"/>
    <w:rsid w:val="00266153"/>
    <w:rsid w:val="00274407"/>
    <w:rsid w:val="0027630C"/>
    <w:rsid w:val="002900D1"/>
    <w:rsid w:val="002C0493"/>
    <w:rsid w:val="002C3953"/>
    <w:rsid w:val="002C61ED"/>
    <w:rsid w:val="002D465C"/>
    <w:rsid w:val="002E2AE1"/>
    <w:rsid w:val="002F3E28"/>
    <w:rsid w:val="002F7FAA"/>
    <w:rsid w:val="0030236F"/>
    <w:rsid w:val="00303852"/>
    <w:rsid w:val="003140CB"/>
    <w:rsid w:val="003149BC"/>
    <w:rsid w:val="00316E81"/>
    <w:rsid w:val="00317A87"/>
    <w:rsid w:val="0032047C"/>
    <w:rsid w:val="00321D12"/>
    <w:rsid w:val="0032484E"/>
    <w:rsid w:val="0033154F"/>
    <w:rsid w:val="00332983"/>
    <w:rsid w:val="00334962"/>
    <w:rsid w:val="00345907"/>
    <w:rsid w:val="00350F6A"/>
    <w:rsid w:val="0035650B"/>
    <w:rsid w:val="00363923"/>
    <w:rsid w:val="00363C0C"/>
    <w:rsid w:val="00365DBC"/>
    <w:rsid w:val="00383300"/>
    <w:rsid w:val="003C7BC4"/>
    <w:rsid w:val="003D3A03"/>
    <w:rsid w:val="003E16D0"/>
    <w:rsid w:val="003E5183"/>
    <w:rsid w:val="003E696C"/>
    <w:rsid w:val="00412931"/>
    <w:rsid w:val="0041583D"/>
    <w:rsid w:val="00431130"/>
    <w:rsid w:val="0043320B"/>
    <w:rsid w:val="0043613A"/>
    <w:rsid w:val="0044687A"/>
    <w:rsid w:val="004538EB"/>
    <w:rsid w:val="00466856"/>
    <w:rsid w:val="0047062D"/>
    <w:rsid w:val="00475974"/>
    <w:rsid w:val="004A3E04"/>
    <w:rsid w:val="004A4BB2"/>
    <w:rsid w:val="004B552E"/>
    <w:rsid w:val="004C0421"/>
    <w:rsid w:val="004C2828"/>
    <w:rsid w:val="004C3F7C"/>
    <w:rsid w:val="004D5872"/>
    <w:rsid w:val="004E5748"/>
    <w:rsid w:val="00514AB2"/>
    <w:rsid w:val="00515460"/>
    <w:rsid w:val="00521C1A"/>
    <w:rsid w:val="00532871"/>
    <w:rsid w:val="0054717D"/>
    <w:rsid w:val="0054754D"/>
    <w:rsid w:val="005530C3"/>
    <w:rsid w:val="00553441"/>
    <w:rsid w:val="00564722"/>
    <w:rsid w:val="00570A71"/>
    <w:rsid w:val="00571138"/>
    <w:rsid w:val="005868C4"/>
    <w:rsid w:val="0059040D"/>
    <w:rsid w:val="00591CBB"/>
    <w:rsid w:val="00594C0A"/>
    <w:rsid w:val="005A1350"/>
    <w:rsid w:val="005C02DD"/>
    <w:rsid w:val="005C6311"/>
    <w:rsid w:val="005D0415"/>
    <w:rsid w:val="005D1892"/>
    <w:rsid w:val="005D37DC"/>
    <w:rsid w:val="005D664A"/>
    <w:rsid w:val="005E3FC9"/>
    <w:rsid w:val="0060195B"/>
    <w:rsid w:val="00602BDB"/>
    <w:rsid w:val="006204FC"/>
    <w:rsid w:val="0062477C"/>
    <w:rsid w:val="00671080"/>
    <w:rsid w:val="00671BF6"/>
    <w:rsid w:val="00674CE4"/>
    <w:rsid w:val="006769C4"/>
    <w:rsid w:val="00694039"/>
    <w:rsid w:val="006C21E9"/>
    <w:rsid w:val="006D7D2B"/>
    <w:rsid w:val="006E365A"/>
    <w:rsid w:val="006F50A9"/>
    <w:rsid w:val="00700037"/>
    <w:rsid w:val="00700F8D"/>
    <w:rsid w:val="00710FE8"/>
    <w:rsid w:val="00713A54"/>
    <w:rsid w:val="0072317B"/>
    <w:rsid w:val="0072438F"/>
    <w:rsid w:val="007265AF"/>
    <w:rsid w:val="00730424"/>
    <w:rsid w:val="0073157C"/>
    <w:rsid w:val="007419B6"/>
    <w:rsid w:val="00750482"/>
    <w:rsid w:val="00751C1D"/>
    <w:rsid w:val="00754D1D"/>
    <w:rsid w:val="00765796"/>
    <w:rsid w:val="00767F9F"/>
    <w:rsid w:val="007852E7"/>
    <w:rsid w:val="00787DC9"/>
    <w:rsid w:val="00790D2E"/>
    <w:rsid w:val="0079197B"/>
    <w:rsid w:val="007A30C5"/>
    <w:rsid w:val="007B1B4C"/>
    <w:rsid w:val="007E07C2"/>
    <w:rsid w:val="007E0E89"/>
    <w:rsid w:val="007E5BD0"/>
    <w:rsid w:val="007E7D83"/>
    <w:rsid w:val="007F4A53"/>
    <w:rsid w:val="007F6091"/>
    <w:rsid w:val="007F64DE"/>
    <w:rsid w:val="007F663B"/>
    <w:rsid w:val="0080186A"/>
    <w:rsid w:val="008051C7"/>
    <w:rsid w:val="0080657E"/>
    <w:rsid w:val="008065CA"/>
    <w:rsid w:val="00832AD7"/>
    <w:rsid w:val="00835B02"/>
    <w:rsid w:val="00835EBC"/>
    <w:rsid w:val="00837998"/>
    <w:rsid w:val="008608DA"/>
    <w:rsid w:val="00880FB4"/>
    <w:rsid w:val="00892718"/>
    <w:rsid w:val="00893E98"/>
    <w:rsid w:val="00896B03"/>
    <w:rsid w:val="008A0E65"/>
    <w:rsid w:val="008A5A22"/>
    <w:rsid w:val="008B7637"/>
    <w:rsid w:val="008C731D"/>
    <w:rsid w:val="008C78F4"/>
    <w:rsid w:val="008D35BA"/>
    <w:rsid w:val="008F0D83"/>
    <w:rsid w:val="008F3B50"/>
    <w:rsid w:val="008F4C19"/>
    <w:rsid w:val="008F7DC3"/>
    <w:rsid w:val="00914A89"/>
    <w:rsid w:val="00917233"/>
    <w:rsid w:val="009249FF"/>
    <w:rsid w:val="00936407"/>
    <w:rsid w:val="00936C5C"/>
    <w:rsid w:val="00943244"/>
    <w:rsid w:val="009432E0"/>
    <w:rsid w:val="0094371D"/>
    <w:rsid w:val="00955BD0"/>
    <w:rsid w:val="00962D0E"/>
    <w:rsid w:val="0097408D"/>
    <w:rsid w:val="00974F64"/>
    <w:rsid w:val="00976DEC"/>
    <w:rsid w:val="009836E6"/>
    <w:rsid w:val="009844CA"/>
    <w:rsid w:val="00992802"/>
    <w:rsid w:val="00993D58"/>
    <w:rsid w:val="009A302D"/>
    <w:rsid w:val="009B03CB"/>
    <w:rsid w:val="009B3861"/>
    <w:rsid w:val="009B42C6"/>
    <w:rsid w:val="009B79EE"/>
    <w:rsid w:val="009C6E8C"/>
    <w:rsid w:val="009C6F05"/>
    <w:rsid w:val="009C7923"/>
    <w:rsid w:val="009D0018"/>
    <w:rsid w:val="009D02F7"/>
    <w:rsid w:val="009D0765"/>
    <w:rsid w:val="009D3052"/>
    <w:rsid w:val="009E2945"/>
    <w:rsid w:val="009F0F23"/>
    <w:rsid w:val="009F574F"/>
    <w:rsid w:val="00A039F9"/>
    <w:rsid w:val="00A0626A"/>
    <w:rsid w:val="00A16E29"/>
    <w:rsid w:val="00A16FEB"/>
    <w:rsid w:val="00A17094"/>
    <w:rsid w:val="00A369E0"/>
    <w:rsid w:val="00A44363"/>
    <w:rsid w:val="00A45509"/>
    <w:rsid w:val="00A5538C"/>
    <w:rsid w:val="00A570B1"/>
    <w:rsid w:val="00A574B4"/>
    <w:rsid w:val="00A613E1"/>
    <w:rsid w:val="00A63757"/>
    <w:rsid w:val="00A74074"/>
    <w:rsid w:val="00A740D2"/>
    <w:rsid w:val="00A86808"/>
    <w:rsid w:val="00A913FA"/>
    <w:rsid w:val="00A91CA5"/>
    <w:rsid w:val="00A9398F"/>
    <w:rsid w:val="00AA1551"/>
    <w:rsid w:val="00AA3BCC"/>
    <w:rsid w:val="00AB1495"/>
    <w:rsid w:val="00AB406F"/>
    <w:rsid w:val="00AD6136"/>
    <w:rsid w:val="00AD7FD4"/>
    <w:rsid w:val="00AF74AD"/>
    <w:rsid w:val="00B06980"/>
    <w:rsid w:val="00B11606"/>
    <w:rsid w:val="00B17AC4"/>
    <w:rsid w:val="00B22224"/>
    <w:rsid w:val="00B26DE8"/>
    <w:rsid w:val="00B279D3"/>
    <w:rsid w:val="00B27C85"/>
    <w:rsid w:val="00B53C90"/>
    <w:rsid w:val="00B63A04"/>
    <w:rsid w:val="00B70F9D"/>
    <w:rsid w:val="00B72E54"/>
    <w:rsid w:val="00B7397B"/>
    <w:rsid w:val="00B75B51"/>
    <w:rsid w:val="00B77B78"/>
    <w:rsid w:val="00B91091"/>
    <w:rsid w:val="00B93F25"/>
    <w:rsid w:val="00BA33FE"/>
    <w:rsid w:val="00BA71D4"/>
    <w:rsid w:val="00BD0A98"/>
    <w:rsid w:val="00C114F5"/>
    <w:rsid w:val="00C16D9B"/>
    <w:rsid w:val="00C23061"/>
    <w:rsid w:val="00C42352"/>
    <w:rsid w:val="00C42A54"/>
    <w:rsid w:val="00C4442C"/>
    <w:rsid w:val="00C71A0F"/>
    <w:rsid w:val="00C73796"/>
    <w:rsid w:val="00C77FCF"/>
    <w:rsid w:val="00C80E08"/>
    <w:rsid w:val="00C82B01"/>
    <w:rsid w:val="00C90041"/>
    <w:rsid w:val="00C96175"/>
    <w:rsid w:val="00CB303C"/>
    <w:rsid w:val="00CB641F"/>
    <w:rsid w:val="00CC0B6C"/>
    <w:rsid w:val="00CC4CE1"/>
    <w:rsid w:val="00CD3DAD"/>
    <w:rsid w:val="00CD4CEF"/>
    <w:rsid w:val="00CE46FA"/>
    <w:rsid w:val="00CF07E5"/>
    <w:rsid w:val="00CF4E87"/>
    <w:rsid w:val="00D17ECB"/>
    <w:rsid w:val="00D252FB"/>
    <w:rsid w:val="00D31A0E"/>
    <w:rsid w:val="00D426B5"/>
    <w:rsid w:val="00D56FC7"/>
    <w:rsid w:val="00D60AE9"/>
    <w:rsid w:val="00D6391A"/>
    <w:rsid w:val="00D70326"/>
    <w:rsid w:val="00D70A2C"/>
    <w:rsid w:val="00D70CFB"/>
    <w:rsid w:val="00D901BA"/>
    <w:rsid w:val="00D9096F"/>
    <w:rsid w:val="00D948B8"/>
    <w:rsid w:val="00D957C3"/>
    <w:rsid w:val="00D95915"/>
    <w:rsid w:val="00DA60CC"/>
    <w:rsid w:val="00DB0D0D"/>
    <w:rsid w:val="00DB738F"/>
    <w:rsid w:val="00DC6ADD"/>
    <w:rsid w:val="00DC72B7"/>
    <w:rsid w:val="00DD1D99"/>
    <w:rsid w:val="00DD3D62"/>
    <w:rsid w:val="00DE5EA6"/>
    <w:rsid w:val="00E0224B"/>
    <w:rsid w:val="00E10A1F"/>
    <w:rsid w:val="00E17F57"/>
    <w:rsid w:val="00E2088F"/>
    <w:rsid w:val="00E331B3"/>
    <w:rsid w:val="00E40199"/>
    <w:rsid w:val="00E439A6"/>
    <w:rsid w:val="00E4753F"/>
    <w:rsid w:val="00E502E5"/>
    <w:rsid w:val="00E529B9"/>
    <w:rsid w:val="00E60953"/>
    <w:rsid w:val="00E62463"/>
    <w:rsid w:val="00E66E4E"/>
    <w:rsid w:val="00E70F79"/>
    <w:rsid w:val="00E73C6E"/>
    <w:rsid w:val="00E768AE"/>
    <w:rsid w:val="00E84385"/>
    <w:rsid w:val="00E85731"/>
    <w:rsid w:val="00EA175A"/>
    <w:rsid w:val="00EB1008"/>
    <w:rsid w:val="00EB207D"/>
    <w:rsid w:val="00EB51C0"/>
    <w:rsid w:val="00EC100F"/>
    <w:rsid w:val="00EC7BB4"/>
    <w:rsid w:val="00ED0CC6"/>
    <w:rsid w:val="00ED1E32"/>
    <w:rsid w:val="00EE208E"/>
    <w:rsid w:val="00EE6551"/>
    <w:rsid w:val="00EF2BBC"/>
    <w:rsid w:val="00EF6C9F"/>
    <w:rsid w:val="00F06CA6"/>
    <w:rsid w:val="00F1146E"/>
    <w:rsid w:val="00F224EF"/>
    <w:rsid w:val="00F42983"/>
    <w:rsid w:val="00F53583"/>
    <w:rsid w:val="00F64725"/>
    <w:rsid w:val="00F72B37"/>
    <w:rsid w:val="00F77841"/>
    <w:rsid w:val="00F77C4A"/>
    <w:rsid w:val="00F832D9"/>
    <w:rsid w:val="00FA040B"/>
    <w:rsid w:val="00FA14EC"/>
    <w:rsid w:val="00FB0F94"/>
    <w:rsid w:val="00FB326A"/>
    <w:rsid w:val="00FB3368"/>
    <w:rsid w:val="00FC5C9C"/>
    <w:rsid w:val="00FD1299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134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6F05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 w:bidi="he-IL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eastAsiaTheme="minorEastAsia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  <w:style w:type="table" w:styleId="TableGrid">
    <w:name w:val="Table Grid"/>
    <w:basedOn w:val="TableNormal"/>
    <w:uiPriority w:val="39"/>
    <w:rsid w:val="00F832D9"/>
    <w:rPr>
      <w:rFonts w:asciiTheme="minorHAnsi" w:eastAsiaTheme="minorHAnsi" w:hAnsiTheme="minorHAnsi" w:cstheme="minorBidi"/>
      <w:kern w:val="2"/>
      <w:sz w:val="22"/>
      <w:szCs w:val="22"/>
      <w:lang w:val="en-US" w:eastAsia="en-US"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oter" Target="footer2.xml"/><Relationship Id="rId7" Type="http://schemas.openxmlformats.org/officeDocument/2006/relationships/numbering" Target="numbering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customXml" Target="../customXml/item5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styles" Target="style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theme" Target="theme/theme1.xml"/><Relationship Id="rId10" Type="http://schemas.openxmlformats.org/officeDocument/2006/relationships/webSettings" Target="webSettings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56560\AppData\Local\Temp\Templafy\WordVsto\mjdlgrfr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6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0BFE5B46-258F-4D55-A065-A66E322444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mjdlgrfr.dotx</Template>
  <TotalTime>0</TotalTime>
  <Pages>16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2024-04-04T12:33:00Z</dcterms:created>
  <dcterms:modified xsi:type="dcterms:W3CDTF">2024-04-05T17:22:00Z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637658572760856698</vt:lpwstr>
  </property>
  <property fmtid="{D5CDD505-2E9C-101B-9397-08002B2CF9AE}" pid="6" name="TemplafyFromBlank">
    <vt:bool>true</vt:bool>
  </property>
</Properties>
</file>